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D6944" w14:textId="77777777" w:rsidR="003104AA" w:rsidRDefault="003104AA" w:rsidP="003104AA">
      <w:pPr>
        <w:spacing w:before="0" w:after="0" w:line="240" w:lineRule="auto"/>
      </w:pPr>
    </w:p>
    <w:p w14:paraId="0C553CA6" w14:textId="6AC1614F" w:rsidR="00215FB1" w:rsidRPr="00E7243F" w:rsidRDefault="00215FB1" w:rsidP="00E7243F">
      <w:pPr>
        <w:pStyle w:val="Title"/>
      </w:pPr>
      <w:r w:rsidRPr="00E7243F">
        <w:t>AGENDA</w:t>
      </w:r>
      <w:r w:rsidR="00E24008">
        <w:t xml:space="preserve"> (</w:t>
      </w:r>
      <w:r w:rsidR="00183805">
        <w:t>Day 1 - Monday</w:t>
      </w:r>
      <w:r w:rsidR="00E24008">
        <w:t>)</w:t>
      </w:r>
    </w:p>
    <w:sdt>
      <w:sdtPr>
        <w:id w:val="44968575"/>
        <w:placeholder>
          <w:docPart w:val="0142E7783BE78249B06E2C17244B0EBB"/>
        </w:placeholder>
      </w:sdtPr>
      <w:sdtEndPr/>
      <w:sdtContent>
        <w:p w14:paraId="3D0452E5" w14:textId="69305C9D" w:rsidR="00215FB1" w:rsidRPr="00D274EE" w:rsidRDefault="00286A61" w:rsidP="00D274EE">
          <w:pPr>
            <w:pStyle w:val="Heading1"/>
          </w:pPr>
          <w:r>
            <w:t>Pivotal Cloud Platform and Applications Training</w:t>
          </w:r>
        </w:p>
      </w:sdtContent>
    </w:sdt>
    <w:sdt>
      <w:sdtPr>
        <w:alias w:val="Date"/>
        <w:tag w:val="Date"/>
        <w:id w:val="44967977"/>
        <w:placeholder>
          <w:docPart w:val="FEE29370CE93CB49A2575E41B3CC17AC"/>
        </w:placeholder>
        <w:date w:fullDate="2015-12-13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69ECE392" w14:textId="5E25F257" w:rsidR="00215FB1" w:rsidRPr="00E7243F" w:rsidRDefault="00183805" w:rsidP="00E7243F">
          <w:pPr>
            <w:pStyle w:val="Heading2"/>
          </w:pPr>
          <w:r>
            <w:t>December 13, 2015</w:t>
          </w:r>
        </w:p>
      </w:sdtContent>
    </w:sdt>
    <w:p w14:paraId="3FE343B6" w14:textId="78AF324B" w:rsidR="00215FB1" w:rsidRDefault="00740A9E" w:rsidP="00286A61">
      <w:pPr>
        <w:pStyle w:val="Heading2"/>
      </w:pPr>
      <w:r>
        <w:t>10:0</w:t>
      </w:r>
      <w:r w:rsidR="00286A61">
        <w:t>0 AM</w:t>
      </w:r>
      <w:r w:rsidR="00215FB1" w:rsidRPr="00E7243F">
        <w:t xml:space="preserve"> – </w:t>
      </w:r>
      <w:r w:rsidR="00DD4F0F">
        <w:t>5</w:t>
      </w:r>
      <w:r w:rsidR="00286A61">
        <w:t>:30 PM</w:t>
      </w:r>
    </w:p>
    <w:p w14:paraId="0CA977A2" w14:textId="77777777" w:rsidR="00215FB1" w:rsidRPr="0031045F" w:rsidRDefault="00215FB1">
      <w:pPr>
        <w:tabs>
          <w:tab w:val="left" w:pos="1800"/>
        </w:tabs>
        <w:rPr>
          <w:sz w:val="16"/>
          <w:szCs w:val="16"/>
        </w:rPr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 w14:paraId="760A778F" w14:textId="77777777" w:rsidTr="00D274EE">
        <w:tc>
          <w:tcPr>
            <w:tcW w:w="2794" w:type="dxa"/>
          </w:tcPr>
          <w:p w14:paraId="5C5F4583" w14:textId="725EB0B3" w:rsidR="00215FB1" w:rsidRPr="00E7243F" w:rsidRDefault="00740A9E" w:rsidP="00286A61">
            <w:pPr>
              <w:pStyle w:val="Heading2"/>
            </w:pPr>
            <w:r>
              <w:t>10:00 A</w:t>
            </w:r>
            <w:r w:rsidR="00286A61">
              <w:t>M</w:t>
            </w:r>
            <w:r w:rsidR="00215FB1" w:rsidRPr="00E7243F">
              <w:t xml:space="preserve"> – </w:t>
            </w:r>
            <w:r>
              <w:t>10:3</w:t>
            </w:r>
            <w:r w:rsidR="00286A61">
              <w:t>0 PM</w:t>
            </w:r>
          </w:p>
        </w:tc>
        <w:tc>
          <w:tcPr>
            <w:tcW w:w="5213" w:type="dxa"/>
          </w:tcPr>
          <w:sdt>
            <w:sdtPr>
              <w:id w:val="44968251"/>
              <w:placeholder>
                <w:docPart w:val="A1890A4637FA3146AA2EF89BB158CFBD"/>
              </w:placeholder>
            </w:sdtPr>
            <w:sdtEndPr/>
            <w:sdtContent>
              <w:p w14:paraId="2009C836" w14:textId="77777777" w:rsidR="00F12C0F" w:rsidRPr="00D06063" w:rsidRDefault="00B63448" w:rsidP="00D274EE">
                <w:pPr>
                  <w:rPr>
                    <w:b/>
                  </w:rPr>
                </w:pPr>
                <w:r w:rsidRPr="00D06063">
                  <w:rPr>
                    <w:b/>
                  </w:rPr>
                  <w:t>Course Introduction</w:t>
                </w:r>
              </w:p>
              <w:p w14:paraId="3252920A" w14:textId="090CB0F9" w:rsidR="00215FB1" w:rsidRDefault="00740A9E" w:rsidP="00D274EE">
                <w:r>
                  <w:rPr>
                    <w:i/>
                  </w:rPr>
                  <w:t>Lab preparation</w:t>
                </w:r>
              </w:p>
            </w:sdtContent>
          </w:sdt>
        </w:tc>
        <w:tc>
          <w:tcPr>
            <w:tcW w:w="2348" w:type="dxa"/>
          </w:tcPr>
          <w:p w14:paraId="24B95BFB" w14:textId="77777777" w:rsidR="00215FB1" w:rsidRPr="00D274EE" w:rsidRDefault="00215FB1" w:rsidP="007A6859">
            <w:pPr>
              <w:pStyle w:val="Location"/>
            </w:pPr>
          </w:p>
        </w:tc>
      </w:tr>
      <w:tr w:rsidR="00B46BA6" w14:paraId="7D9C2F44" w14:textId="77777777" w:rsidTr="00D274EE">
        <w:tc>
          <w:tcPr>
            <w:tcW w:w="2794" w:type="dxa"/>
          </w:tcPr>
          <w:p w14:paraId="0A999ED1" w14:textId="4CF55823" w:rsidR="00B46BA6" w:rsidRPr="00E7243F" w:rsidRDefault="00F12C0F" w:rsidP="009F49CC">
            <w:pPr>
              <w:pStyle w:val="Heading2"/>
            </w:pPr>
            <w:r>
              <w:t>1</w:t>
            </w:r>
            <w:r w:rsidR="00740A9E">
              <w:t>0:3</w:t>
            </w:r>
            <w:r w:rsidR="00E24008">
              <w:t>0</w:t>
            </w:r>
            <w:r>
              <w:t xml:space="preserve"> </w:t>
            </w:r>
            <w:r w:rsidR="009F49CC">
              <w:t>AM</w:t>
            </w:r>
            <w:r w:rsidR="00B46BA6" w:rsidRPr="00E7243F">
              <w:t xml:space="preserve"> – </w:t>
            </w:r>
            <w:r>
              <w:t>1</w:t>
            </w:r>
            <w:r w:rsidR="00740A9E">
              <w:t>1</w:t>
            </w:r>
            <w:r w:rsidR="002A0E72">
              <w:t>:0</w:t>
            </w:r>
            <w:r>
              <w:t xml:space="preserve">0 </w:t>
            </w:r>
            <w:r w:rsidR="009F49CC">
              <w:t>AM</w:t>
            </w:r>
          </w:p>
        </w:tc>
        <w:tc>
          <w:tcPr>
            <w:tcW w:w="5213" w:type="dxa"/>
          </w:tcPr>
          <w:p w14:paraId="426E60C3" w14:textId="64CB4C01" w:rsidR="0031045F" w:rsidRPr="0031045F" w:rsidRDefault="00F12C0F" w:rsidP="002A0E72">
            <w:pPr>
              <w:pStyle w:val="Heading2"/>
            </w:pPr>
            <w:r>
              <w:t>Introduction</w:t>
            </w:r>
          </w:p>
        </w:tc>
        <w:tc>
          <w:tcPr>
            <w:tcW w:w="2348" w:type="dxa"/>
          </w:tcPr>
          <w:p w14:paraId="1F82F275" w14:textId="67970677" w:rsidR="00B46BA6" w:rsidRPr="00D274EE" w:rsidRDefault="003D4149" w:rsidP="007A6859">
            <w:pPr>
              <w:pStyle w:val="Location"/>
            </w:pPr>
            <w:r>
              <w:t>Lecture</w:t>
            </w:r>
          </w:p>
        </w:tc>
      </w:tr>
      <w:tr w:rsidR="00044F8C" w14:paraId="0336C2F3" w14:textId="77777777" w:rsidTr="00044F8C">
        <w:tc>
          <w:tcPr>
            <w:tcW w:w="2794" w:type="dxa"/>
          </w:tcPr>
          <w:p w14:paraId="7B0ABC7C" w14:textId="58DBB25E" w:rsidR="00044F8C" w:rsidRPr="00E7243F" w:rsidRDefault="002A0E72" w:rsidP="001647AA">
            <w:pPr>
              <w:pStyle w:val="Heading2"/>
            </w:pPr>
            <w:r>
              <w:t>11:0</w:t>
            </w:r>
            <w:r w:rsidR="00044F8C">
              <w:t xml:space="preserve">0 </w:t>
            </w:r>
            <w:r w:rsidR="009F49CC">
              <w:t>AM</w:t>
            </w:r>
            <w:r w:rsidR="00044F8C" w:rsidRPr="00E7243F">
              <w:t xml:space="preserve"> – </w:t>
            </w:r>
            <w:r w:rsidR="00044F8C">
              <w:t>12:</w:t>
            </w:r>
            <w:r w:rsidR="009F49CC">
              <w:t>3</w:t>
            </w:r>
            <w:r w:rsidR="00044F8C">
              <w:t xml:space="preserve">0 </w:t>
            </w:r>
            <w:r w:rsidR="001647AA">
              <w:t>PM</w:t>
            </w:r>
          </w:p>
        </w:tc>
        <w:tc>
          <w:tcPr>
            <w:tcW w:w="5213" w:type="dxa"/>
          </w:tcPr>
          <w:p w14:paraId="65EDD03D" w14:textId="380BD510" w:rsidR="00044F8C" w:rsidRPr="0031045F" w:rsidRDefault="002A0E72" w:rsidP="002A0E72">
            <w:pPr>
              <w:pStyle w:val="Heading2"/>
            </w:pPr>
            <w:r>
              <w:t>Pivotal Cloud Foundry Architecture</w:t>
            </w:r>
          </w:p>
        </w:tc>
        <w:tc>
          <w:tcPr>
            <w:tcW w:w="2348" w:type="dxa"/>
          </w:tcPr>
          <w:p w14:paraId="6F5AA347" w14:textId="529E92B6" w:rsidR="00044F8C" w:rsidRPr="00D274EE" w:rsidRDefault="003D4149" w:rsidP="00044F8C">
            <w:pPr>
              <w:pStyle w:val="Location"/>
            </w:pPr>
            <w:r>
              <w:t>Lecture</w:t>
            </w:r>
          </w:p>
        </w:tc>
      </w:tr>
      <w:tr w:rsidR="009F49CC" w14:paraId="52E2A162" w14:textId="77777777" w:rsidTr="009F49CC">
        <w:tc>
          <w:tcPr>
            <w:tcW w:w="2794" w:type="dxa"/>
          </w:tcPr>
          <w:p w14:paraId="35D18111" w14:textId="52843DC2" w:rsidR="009F49CC" w:rsidRDefault="009F49CC" w:rsidP="009F49CC">
            <w:pPr>
              <w:pStyle w:val="Heading2"/>
            </w:pPr>
            <w:r>
              <w:t>12:30 PM – 1:30 PM</w:t>
            </w:r>
          </w:p>
        </w:tc>
        <w:tc>
          <w:tcPr>
            <w:tcW w:w="5213" w:type="dxa"/>
          </w:tcPr>
          <w:p w14:paraId="4151366D" w14:textId="1F88FF67" w:rsidR="009F49CC" w:rsidRPr="007A6859" w:rsidRDefault="001647AA" w:rsidP="009F49CC">
            <w:r>
              <w:t>Lunch</w:t>
            </w:r>
          </w:p>
        </w:tc>
        <w:tc>
          <w:tcPr>
            <w:tcW w:w="2348" w:type="dxa"/>
          </w:tcPr>
          <w:p w14:paraId="63A1D7DA" w14:textId="77777777" w:rsidR="009F49CC" w:rsidRDefault="009F49CC" w:rsidP="009F49CC">
            <w:pPr>
              <w:pStyle w:val="Location"/>
            </w:pPr>
          </w:p>
        </w:tc>
      </w:tr>
      <w:tr w:rsidR="00B46BA6" w14:paraId="64D0E538" w14:textId="77777777" w:rsidTr="00D274EE">
        <w:tc>
          <w:tcPr>
            <w:tcW w:w="2794" w:type="dxa"/>
          </w:tcPr>
          <w:p w14:paraId="6BCE4FD1" w14:textId="334415FA" w:rsidR="00B46BA6" w:rsidRPr="00E7243F" w:rsidRDefault="00F12C0F" w:rsidP="00F12C0F">
            <w:pPr>
              <w:pStyle w:val="Heading2"/>
            </w:pPr>
            <w:r>
              <w:t>1</w:t>
            </w:r>
            <w:r w:rsidR="001647AA">
              <w:t>:3</w:t>
            </w:r>
            <w:r>
              <w:t>0</w:t>
            </w:r>
            <w:r w:rsidR="00B46BA6" w:rsidRPr="00E7243F">
              <w:t xml:space="preserve"> </w:t>
            </w:r>
            <w:r>
              <w:t xml:space="preserve">PM </w:t>
            </w:r>
            <w:r w:rsidR="00B46BA6" w:rsidRPr="00E7243F">
              <w:t xml:space="preserve">– </w:t>
            </w:r>
            <w:r w:rsidR="00DF49BA">
              <w:t>2:3</w:t>
            </w:r>
            <w:r>
              <w:t>0 PM</w:t>
            </w:r>
          </w:p>
        </w:tc>
        <w:tc>
          <w:tcPr>
            <w:tcW w:w="5213" w:type="dxa"/>
          </w:tcPr>
          <w:p w14:paraId="72C3AA76" w14:textId="1B24E2DA" w:rsidR="00B46BA6" w:rsidRDefault="002A0E72" w:rsidP="00DF49BA">
            <w:pPr>
              <w:pStyle w:val="Heading2"/>
            </w:pPr>
            <w:r>
              <w:t>Pivotal Ops Manager and Bosh</w:t>
            </w:r>
          </w:p>
        </w:tc>
        <w:tc>
          <w:tcPr>
            <w:tcW w:w="2348" w:type="dxa"/>
          </w:tcPr>
          <w:p w14:paraId="576F5306" w14:textId="4EB18AC2" w:rsidR="00B46BA6" w:rsidRPr="00D274EE" w:rsidRDefault="003D4149" w:rsidP="007A6859">
            <w:pPr>
              <w:pStyle w:val="Location"/>
            </w:pPr>
            <w:r>
              <w:t>Lecture</w:t>
            </w:r>
          </w:p>
        </w:tc>
      </w:tr>
      <w:tr w:rsidR="00B46BA6" w14:paraId="1D393AE2" w14:textId="77777777" w:rsidTr="00D274EE">
        <w:tc>
          <w:tcPr>
            <w:tcW w:w="2794" w:type="dxa"/>
          </w:tcPr>
          <w:p w14:paraId="3CF67F98" w14:textId="527EEB53" w:rsidR="00B46BA6" w:rsidRPr="00E7243F" w:rsidRDefault="00DD48AC" w:rsidP="00DD48AC">
            <w:pPr>
              <w:pStyle w:val="Heading2"/>
            </w:pPr>
            <w:r>
              <w:t>2:3</w:t>
            </w:r>
            <w:r w:rsidR="00F12C0F">
              <w:t>0 PM</w:t>
            </w:r>
            <w:r w:rsidR="00B46BA6" w:rsidRPr="00E7243F">
              <w:t xml:space="preserve"> – </w:t>
            </w:r>
            <w:r>
              <w:t>3:30</w:t>
            </w:r>
            <w:r w:rsidR="00F12C0F">
              <w:t xml:space="preserve"> PM</w:t>
            </w:r>
          </w:p>
        </w:tc>
        <w:tc>
          <w:tcPr>
            <w:tcW w:w="5213" w:type="dxa"/>
          </w:tcPr>
          <w:p w14:paraId="58B521D5" w14:textId="70D0E375" w:rsidR="00B46BA6" w:rsidRDefault="00DD48AC" w:rsidP="00945767">
            <w:pPr>
              <w:pStyle w:val="Heading2"/>
            </w:pPr>
            <w:r>
              <w:t>Pivotal Cloud Foundry Deployments</w:t>
            </w:r>
          </w:p>
        </w:tc>
        <w:tc>
          <w:tcPr>
            <w:tcW w:w="2348" w:type="dxa"/>
          </w:tcPr>
          <w:p w14:paraId="37DFBBED" w14:textId="048C0C23" w:rsidR="00B46BA6" w:rsidRPr="00D274EE" w:rsidRDefault="003D4149" w:rsidP="007A6859">
            <w:pPr>
              <w:pStyle w:val="Location"/>
            </w:pPr>
            <w:r>
              <w:t>Lecture</w:t>
            </w:r>
          </w:p>
        </w:tc>
      </w:tr>
      <w:tr w:rsidR="00F12C0F" w14:paraId="62A5EEB5" w14:textId="77777777" w:rsidTr="00D274EE">
        <w:tc>
          <w:tcPr>
            <w:tcW w:w="2794" w:type="dxa"/>
          </w:tcPr>
          <w:p w14:paraId="3794A407" w14:textId="641E80BE" w:rsidR="00F12C0F" w:rsidRDefault="00DD48AC" w:rsidP="00DD48AC">
            <w:pPr>
              <w:pStyle w:val="Heading2"/>
            </w:pPr>
            <w:r>
              <w:t>3:30</w:t>
            </w:r>
            <w:r w:rsidR="00F12C0F">
              <w:t xml:space="preserve"> PM –</w:t>
            </w:r>
            <w:r>
              <w:t xml:space="preserve"> 3:45</w:t>
            </w:r>
            <w:r w:rsidR="00F12C0F">
              <w:t xml:space="preserve"> PM</w:t>
            </w:r>
          </w:p>
        </w:tc>
        <w:tc>
          <w:tcPr>
            <w:tcW w:w="5213" w:type="dxa"/>
          </w:tcPr>
          <w:p w14:paraId="5C6575A9" w14:textId="77777777" w:rsidR="007A6859" w:rsidRPr="007A6859" w:rsidRDefault="007A6859" w:rsidP="007A6859">
            <w:r>
              <w:t>Break</w:t>
            </w:r>
          </w:p>
        </w:tc>
        <w:tc>
          <w:tcPr>
            <w:tcW w:w="2348" w:type="dxa"/>
          </w:tcPr>
          <w:p w14:paraId="3B5FBB6C" w14:textId="77777777" w:rsidR="00F12C0F" w:rsidRDefault="00F12C0F" w:rsidP="00D274EE">
            <w:pPr>
              <w:pStyle w:val="Location"/>
            </w:pPr>
          </w:p>
        </w:tc>
      </w:tr>
      <w:tr w:rsidR="003E62E6" w14:paraId="1A710CFF" w14:textId="77777777" w:rsidTr="003E62E6">
        <w:tc>
          <w:tcPr>
            <w:tcW w:w="2794" w:type="dxa"/>
          </w:tcPr>
          <w:p w14:paraId="2900C790" w14:textId="5F569155" w:rsidR="003E62E6" w:rsidRPr="00E7243F" w:rsidRDefault="003E62E6" w:rsidP="003E62E6">
            <w:pPr>
              <w:pStyle w:val="Heading2"/>
            </w:pPr>
            <w:r>
              <w:t>3:45 AM</w:t>
            </w:r>
            <w:r w:rsidRPr="00E7243F">
              <w:t xml:space="preserve"> – </w:t>
            </w:r>
            <w:r w:rsidR="00276457">
              <w:t>4:45</w:t>
            </w:r>
            <w:r>
              <w:t xml:space="preserve"> PM</w:t>
            </w:r>
          </w:p>
        </w:tc>
        <w:tc>
          <w:tcPr>
            <w:tcW w:w="5213" w:type="dxa"/>
          </w:tcPr>
          <w:p w14:paraId="1DF49770" w14:textId="1D398571" w:rsidR="003E62E6" w:rsidRPr="00E24008" w:rsidRDefault="008643C2" w:rsidP="003E62E6">
            <w:pPr>
              <w:pStyle w:val="Heading2"/>
            </w:pPr>
            <w:r>
              <w:t>Security in</w:t>
            </w:r>
            <w:r w:rsidR="003E62E6">
              <w:t xml:space="preserve"> Pivotal Cloud Foundry</w:t>
            </w:r>
          </w:p>
        </w:tc>
        <w:tc>
          <w:tcPr>
            <w:tcW w:w="2348" w:type="dxa"/>
          </w:tcPr>
          <w:p w14:paraId="4B62700A" w14:textId="77777777" w:rsidR="003E62E6" w:rsidRPr="00D274EE" w:rsidRDefault="003E62E6" w:rsidP="003E62E6">
            <w:pPr>
              <w:pStyle w:val="Location"/>
            </w:pPr>
            <w:r>
              <w:t>Lecture</w:t>
            </w:r>
          </w:p>
        </w:tc>
      </w:tr>
      <w:tr w:rsidR="007A6859" w14:paraId="292EC729" w14:textId="77777777" w:rsidTr="00D274EE">
        <w:tc>
          <w:tcPr>
            <w:tcW w:w="2794" w:type="dxa"/>
          </w:tcPr>
          <w:p w14:paraId="12C372BE" w14:textId="7BE842AE" w:rsidR="007A6859" w:rsidRDefault="00276457" w:rsidP="00276457">
            <w:pPr>
              <w:pStyle w:val="Heading2"/>
            </w:pPr>
            <w:r>
              <w:t>4</w:t>
            </w:r>
            <w:r w:rsidR="00D80667">
              <w:t>:</w:t>
            </w:r>
            <w:r>
              <w:t>45 PM – 5</w:t>
            </w:r>
            <w:r w:rsidR="007A6859">
              <w:t>:</w:t>
            </w:r>
            <w:r>
              <w:t>30</w:t>
            </w:r>
            <w:r w:rsidR="007A6859">
              <w:t xml:space="preserve"> PM</w:t>
            </w:r>
          </w:p>
        </w:tc>
        <w:tc>
          <w:tcPr>
            <w:tcW w:w="5213" w:type="dxa"/>
          </w:tcPr>
          <w:p w14:paraId="2C9FC2A0" w14:textId="4719DF53" w:rsidR="007A6859" w:rsidRPr="007A6859" w:rsidRDefault="007A6859" w:rsidP="00945767">
            <w:pPr>
              <w:pStyle w:val="Heading2"/>
            </w:pPr>
            <w:r>
              <w:t>Deploy</w:t>
            </w:r>
            <w:r w:rsidR="002B433A">
              <w:t>ing</w:t>
            </w:r>
            <w:r>
              <w:t xml:space="preserve"> a Simple Application</w:t>
            </w:r>
          </w:p>
        </w:tc>
        <w:tc>
          <w:tcPr>
            <w:tcW w:w="2348" w:type="dxa"/>
          </w:tcPr>
          <w:p w14:paraId="07FA522A" w14:textId="48F0DAE0" w:rsidR="007A6859" w:rsidRDefault="003D4149" w:rsidP="00D274EE">
            <w:pPr>
              <w:pStyle w:val="Location"/>
            </w:pPr>
            <w:r>
              <w:t xml:space="preserve">Lecture </w:t>
            </w:r>
            <w:r w:rsidR="00945767">
              <w:t>+ Lab</w:t>
            </w:r>
          </w:p>
        </w:tc>
      </w:tr>
    </w:tbl>
    <w:p w14:paraId="54CE88B3" w14:textId="14FAFCC5" w:rsidR="00E24008" w:rsidRDefault="00E24008"/>
    <w:p w14:paraId="106F1342" w14:textId="295C0FE5" w:rsidR="00945767" w:rsidRDefault="00945767">
      <w:pPr>
        <w:spacing w:before="0" w:after="0" w:line="240" w:lineRule="auto"/>
      </w:pPr>
      <w:r>
        <w:br w:type="page"/>
      </w:r>
    </w:p>
    <w:p w14:paraId="4BDA7FFC" w14:textId="77777777" w:rsidR="00183805" w:rsidRDefault="00183805">
      <w:pPr>
        <w:spacing w:before="0" w:after="0" w:line="240" w:lineRule="auto"/>
      </w:pPr>
    </w:p>
    <w:p w14:paraId="57390764" w14:textId="17BEF436" w:rsidR="00E24008" w:rsidRPr="00E7243F" w:rsidRDefault="00E24008" w:rsidP="00E24008">
      <w:pPr>
        <w:pStyle w:val="Title"/>
      </w:pPr>
      <w:r w:rsidRPr="00E7243F">
        <w:t>AGENDA</w:t>
      </w:r>
      <w:r>
        <w:t xml:space="preserve"> (</w:t>
      </w:r>
      <w:r w:rsidR="00183805">
        <w:t>Day 2 - Tuesday</w:t>
      </w:r>
      <w:r>
        <w:t>)</w:t>
      </w:r>
    </w:p>
    <w:sdt>
      <w:sdtPr>
        <w:id w:val="345987094"/>
        <w:placeholder>
          <w:docPart w:val="0428A26FFEB3D747978C48BA2CB7B2A1"/>
        </w:placeholder>
      </w:sdtPr>
      <w:sdtEndPr/>
      <w:sdtContent>
        <w:p w14:paraId="41DD783F" w14:textId="7F5DF3FC" w:rsidR="00E24008" w:rsidRPr="00D274EE" w:rsidRDefault="00E24008" w:rsidP="00E24008">
          <w:pPr>
            <w:pStyle w:val="Heading1"/>
          </w:pPr>
          <w:r>
            <w:t>Pivotal Cloud Platform and Applications Training</w:t>
          </w:r>
        </w:p>
      </w:sdtContent>
    </w:sdt>
    <w:sdt>
      <w:sdtPr>
        <w:alias w:val="Date"/>
        <w:tag w:val="Date"/>
        <w:id w:val="-1417319284"/>
        <w:placeholder>
          <w:docPart w:val="CA044BDC5084BC47B4086C60D19864C2"/>
        </w:placeholder>
        <w:date w:fullDate="2015-12-14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685AD875" w14:textId="0D97B8F0" w:rsidR="00E24008" w:rsidRPr="00E7243F" w:rsidRDefault="00E24008" w:rsidP="00E24008">
          <w:pPr>
            <w:pStyle w:val="Heading2"/>
          </w:pPr>
          <w:r>
            <w:t>December 14, 2015</w:t>
          </w:r>
        </w:p>
      </w:sdtContent>
    </w:sdt>
    <w:p w14:paraId="002EFCF7" w14:textId="736ED3E3" w:rsidR="00E24008" w:rsidRDefault="00DD4F0F" w:rsidP="00E24008">
      <w:pPr>
        <w:pStyle w:val="Heading2"/>
      </w:pPr>
      <w:r>
        <w:t>9</w:t>
      </w:r>
      <w:r w:rsidR="00E24008">
        <w:t>:30 AM</w:t>
      </w:r>
      <w:r w:rsidR="00E24008" w:rsidRPr="00E7243F">
        <w:t xml:space="preserve"> – </w:t>
      </w:r>
      <w:r w:rsidR="00183805">
        <w:t>5:</w:t>
      </w:r>
      <w:r>
        <w:t>30</w:t>
      </w:r>
      <w:r w:rsidR="00E24008">
        <w:t xml:space="preserve"> PM</w:t>
      </w:r>
    </w:p>
    <w:p w14:paraId="25AB37E5" w14:textId="77777777" w:rsidR="00E24008" w:rsidRPr="0031045F" w:rsidRDefault="00E24008" w:rsidP="00E24008">
      <w:pPr>
        <w:tabs>
          <w:tab w:val="left" w:pos="1800"/>
        </w:tabs>
        <w:rPr>
          <w:sz w:val="16"/>
          <w:szCs w:val="16"/>
        </w:rPr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76457" w14:paraId="3E12C5A0" w14:textId="77777777" w:rsidTr="00276457">
        <w:tc>
          <w:tcPr>
            <w:tcW w:w="2794" w:type="dxa"/>
          </w:tcPr>
          <w:p w14:paraId="61C63B1A" w14:textId="20BFF0F5" w:rsidR="00276457" w:rsidRDefault="00276457" w:rsidP="00DD4F0F">
            <w:pPr>
              <w:pStyle w:val="Heading2"/>
            </w:pPr>
            <w:r>
              <w:t xml:space="preserve">9:30 </w:t>
            </w:r>
            <w:r w:rsidR="00DD4F0F">
              <w:t>AM</w:t>
            </w:r>
            <w:r>
              <w:t xml:space="preserve"> – 10:30 </w:t>
            </w:r>
            <w:r w:rsidR="00DD4F0F">
              <w:t>AM</w:t>
            </w:r>
          </w:p>
        </w:tc>
        <w:tc>
          <w:tcPr>
            <w:tcW w:w="5213" w:type="dxa"/>
          </w:tcPr>
          <w:p w14:paraId="0CD6454A" w14:textId="77777777" w:rsidR="00276457" w:rsidRPr="007A6859" w:rsidRDefault="00276457" w:rsidP="00276457">
            <w:pPr>
              <w:pStyle w:val="Heading2"/>
            </w:pPr>
            <w:r>
              <w:t>Deployment Manifest Intro</w:t>
            </w:r>
          </w:p>
        </w:tc>
        <w:tc>
          <w:tcPr>
            <w:tcW w:w="2348" w:type="dxa"/>
          </w:tcPr>
          <w:p w14:paraId="132CF07E" w14:textId="77777777" w:rsidR="00276457" w:rsidRDefault="00276457" w:rsidP="00276457">
            <w:pPr>
              <w:pStyle w:val="Location"/>
            </w:pPr>
            <w:r>
              <w:t>Lecture + Lab</w:t>
            </w:r>
          </w:p>
        </w:tc>
      </w:tr>
      <w:tr w:rsidR="00276457" w14:paraId="0FA570EB" w14:textId="77777777" w:rsidTr="00276457">
        <w:tc>
          <w:tcPr>
            <w:tcW w:w="2794" w:type="dxa"/>
          </w:tcPr>
          <w:p w14:paraId="34F5DA8A" w14:textId="65135FA2" w:rsidR="00276457" w:rsidRDefault="00DD4F0F" w:rsidP="00276457">
            <w:pPr>
              <w:pStyle w:val="Heading2"/>
            </w:pPr>
            <w:r>
              <w:t>10:30 AM – 11</w:t>
            </w:r>
            <w:r w:rsidR="00276457">
              <w:t xml:space="preserve">:30 </w:t>
            </w:r>
            <w:r>
              <w:t>AM</w:t>
            </w:r>
          </w:p>
        </w:tc>
        <w:tc>
          <w:tcPr>
            <w:tcW w:w="5213" w:type="dxa"/>
          </w:tcPr>
          <w:p w14:paraId="56CDA66A" w14:textId="77777777" w:rsidR="00276457" w:rsidRPr="007A6859" w:rsidRDefault="00276457" w:rsidP="00276457">
            <w:pPr>
              <w:pStyle w:val="Heading2"/>
            </w:pPr>
            <w:r>
              <w:t>Domains and Routes</w:t>
            </w:r>
          </w:p>
        </w:tc>
        <w:tc>
          <w:tcPr>
            <w:tcW w:w="2348" w:type="dxa"/>
          </w:tcPr>
          <w:p w14:paraId="2A7618E2" w14:textId="77777777" w:rsidR="00276457" w:rsidRDefault="00276457" w:rsidP="00276457">
            <w:pPr>
              <w:pStyle w:val="Location"/>
            </w:pPr>
            <w:r>
              <w:t>Lecture + Lab</w:t>
            </w:r>
          </w:p>
        </w:tc>
      </w:tr>
      <w:tr w:rsidR="00DD4F0F" w14:paraId="1E5AA233" w14:textId="77777777" w:rsidTr="00DD4F0F">
        <w:tc>
          <w:tcPr>
            <w:tcW w:w="2794" w:type="dxa"/>
          </w:tcPr>
          <w:p w14:paraId="1E88B08D" w14:textId="3AF5E3CD" w:rsidR="00DD4F0F" w:rsidRDefault="00DD4F0F" w:rsidP="00DD4F0F">
            <w:pPr>
              <w:pStyle w:val="Heading2"/>
            </w:pPr>
            <w:r>
              <w:t>11:30 AM – 12:30 PM</w:t>
            </w:r>
          </w:p>
        </w:tc>
        <w:tc>
          <w:tcPr>
            <w:tcW w:w="5213" w:type="dxa"/>
          </w:tcPr>
          <w:p w14:paraId="7CE9D148" w14:textId="77777777" w:rsidR="00DD4F0F" w:rsidRPr="007A6859" w:rsidRDefault="00DD4F0F" w:rsidP="00DD4F0F">
            <w:pPr>
              <w:pStyle w:val="Heading2"/>
            </w:pPr>
            <w:r w:rsidRPr="00276457">
              <w:t>Orgs, Spaces, Users, Roles</w:t>
            </w:r>
          </w:p>
        </w:tc>
        <w:tc>
          <w:tcPr>
            <w:tcW w:w="2348" w:type="dxa"/>
          </w:tcPr>
          <w:p w14:paraId="310EC2F9" w14:textId="77777777" w:rsidR="00DD4F0F" w:rsidRDefault="00DD4F0F" w:rsidP="00DD4F0F">
            <w:pPr>
              <w:pStyle w:val="Location"/>
            </w:pPr>
            <w:r>
              <w:t>Lecture + Lab</w:t>
            </w:r>
          </w:p>
        </w:tc>
      </w:tr>
      <w:tr w:rsidR="002529BC" w14:paraId="15D90E24" w14:textId="77777777" w:rsidTr="002529BC">
        <w:tc>
          <w:tcPr>
            <w:tcW w:w="2794" w:type="dxa"/>
          </w:tcPr>
          <w:p w14:paraId="2974188D" w14:textId="5F7DC43E" w:rsidR="002529BC" w:rsidRDefault="002529BC" w:rsidP="002529BC">
            <w:pPr>
              <w:pStyle w:val="Heading2"/>
            </w:pPr>
            <w:r>
              <w:t>12:30 PM – 1:30 PM</w:t>
            </w:r>
          </w:p>
        </w:tc>
        <w:tc>
          <w:tcPr>
            <w:tcW w:w="5213" w:type="dxa"/>
          </w:tcPr>
          <w:p w14:paraId="65DE93BD" w14:textId="77777777" w:rsidR="002529BC" w:rsidRPr="007A6859" w:rsidRDefault="002529BC" w:rsidP="002529BC">
            <w:r>
              <w:t>Lunch</w:t>
            </w:r>
          </w:p>
        </w:tc>
        <w:tc>
          <w:tcPr>
            <w:tcW w:w="2348" w:type="dxa"/>
          </w:tcPr>
          <w:p w14:paraId="26D6B48B" w14:textId="77777777" w:rsidR="002529BC" w:rsidRDefault="002529BC" w:rsidP="002529BC">
            <w:pPr>
              <w:pStyle w:val="Location"/>
            </w:pPr>
          </w:p>
        </w:tc>
      </w:tr>
      <w:tr w:rsidR="00E24008" w14:paraId="292C77A4" w14:textId="77777777" w:rsidTr="00E24008">
        <w:tc>
          <w:tcPr>
            <w:tcW w:w="2794" w:type="dxa"/>
          </w:tcPr>
          <w:p w14:paraId="6BF98A9A" w14:textId="2ED160B9" w:rsidR="00E24008" w:rsidRPr="00E7243F" w:rsidRDefault="00DD4F0F" w:rsidP="00F01ACA">
            <w:pPr>
              <w:pStyle w:val="Heading2"/>
            </w:pPr>
            <w:r>
              <w:t>1</w:t>
            </w:r>
            <w:r w:rsidR="00B4050E">
              <w:t>:3</w:t>
            </w:r>
            <w:r>
              <w:t>0 PM</w:t>
            </w:r>
            <w:r w:rsidR="00E24008" w:rsidRPr="00E7243F">
              <w:t xml:space="preserve"> – </w:t>
            </w:r>
            <w:r>
              <w:t>2</w:t>
            </w:r>
            <w:r w:rsidR="00E24008">
              <w:t>:</w:t>
            </w:r>
            <w:r w:rsidR="00F01ACA">
              <w:t>30</w:t>
            </w:r>
            <w:r w:rsidR="00E24008">
              <w:t xml:space="preserve"> PM</w:t>
            </w:r>
          </w:p>
        </w:tc>
        <w:tc>
          <w:tcPr>
            <w:tcW w:w="5213" w:type="dxa"/>
          </w:tcPr>
          <w:p w14:paraId="5F472A75" w14:textId="6125F5C3" w:rsidR="00E24008" w:rsidRPr="00E24008" w:rsidRDefault="00E24008" w:rsidP="00945767">
            <w:pPr>
              <w:pStyle w:val="Heading2"/>
            </w:pPr>
            <w:r>
              <w:t>Services Intro</w:t>
            </w:r>
          </w:p>
        </w:tc>
        <w:tc>
          <w:tcPr>
            <w:tcW w:w="2348" w:type="dxa"/>
          </w:tcPr>
          <w:p w14:paraId="4834B5BA" w14:textId="5BC5D42D" w:rsidR="00E24008" w:rsidRPr="00D274EE" w:rsidRDefault="003E62E6" w:rsidP="00E24008">
            <w:pPr>
              <w:pStyle w:val="Location"/>
            </w:pPr>
            <w:r>
              <w:t xml:space="preserve">Lecture </w:t>
            </w:r>
            <w:r w:rsidR="00945767">
              <w:t>+ Lab</w:t>
            </w:r>
          </w:p>
        </w:tc>
      </w:tr>
      <w:tr w:rsidR="00E24008" w14:paraId="0146058A" w14:textId="77777777" w:rsidTr="00E24008">
        <w:tc>
          <w:tcPr>
            <w:tcW w:w="2794" w:type="dxa"/>
          </w:tcPr>
          <w:p w14:paraId="6586C05F" w14:textId="061B0C79" w:rsidR="00E24008" w:rsidRDefault="00DD4F0F" w:rsidP="00E24008">
            <w:pPr>
              <w:pStyle w:val="Heading2"/>
            </w:pPr>
            <w:r>
              <w:t>2:30 PM – 3</w:t>
            </w:r>
            <w:r w:rsidR="00E24008">
              <w:t>:30 PM</w:t>
            </w:r>
          </w:p>
        </w:tc>
        <w:tc>
          <w:tcPr>
            <w:tcW w:w="5213" w:type="dxa"/>
          </w:tcPr>
          <w:p w14:paraId="70C132D1" w14:textId="540BB40E" w:rsidR="00E24008" w:rsidRPr="007A6859" w:rsidRDefault="00C62808" w:rsidP="00945767">
            <w:pPr>
              <w:pStyle w:val="Heading2"/>
            </w:pPr>
            <w:r>
              <w:t>Service Brokers</w:t>
            </w:r>
          </w:p>
        </w:tc>
        <w:tc>
          <w:tcPr>
            <w:tcW w:w="2348" w:type="dxa"/>
          </w:tcPr>
          <w:p w14:paraId="3EC75CF5" w14:textId="165A9F38" w:rsidR="00E24008" w:rsidRDefault="00DD4F0F" w:rsidP="00E24008">
            <w:pPr>
              <w:pStyle w:val="Location"/>
            </w:pPr>
            <w:r>
              <w:t xml:space="preserve">Lecture </w:t>
            </w:r>
            <w:r w:rsidR="00945767">
              <w:t>+ Lab</w:t>
            </w:r>
          </w:p>
        </w:tc>
      </w:tr>
      <w:tr w:rsidR="00C62808" w14:paraId="00E9440B" w14:textId="77777777" w:rsidTr="006A3B21">
        <w:tc>
          <w:tcPr>
            <w:tcW w:w="2794" w:type="dxa"/>
          </w:tcPr>
          <w:p w14:paraId="1997D362" w14:textId="15B5F8BA" w:rsidR="00C62808" w:rsidRDefault="00C62808" w:rsidP="00DD4F0F">
            <w:pPr>
              <w:pStyle w:val="Heading2"/>
            </w:pPr>
            <w:r>
              <w:t>3:</w:t>
            </w:r>
            <w:r w:rsidR="00DD4F0F">
              <w:t>30</w:t>
            </w:r>
            <w:r>
              <w:t xml:space="preserve"> PM – 3:</w:t>
            </w:r>
            <w:r w:rsidR="00DD4F0F">
              <w:t>45</w:t>
            </w:r>
            <w:r>
              <w:t xml:space="preserve"> PM</w:t>
            </w:r>
          </w:p>
        </w:tc>
        <w:tc>
          <w:tcPr>
            <w:tcW w:w="5213" w:type="dxa"/>
          </w:tcPr>
          <w:p w14:paraId="7095092D" w14:textId="6CE16696" w:rsidR="00C62808" w:rsidRPr="007A6859" w:rsidRDefault="00C62808" w:rsidP="006A3B21">
            <w:r>
              <w:t>Break</w:t>
            </w:r>
          </w:p>
        </w:tc>
        <w:tc>
          <w:tcPr>
            <w:tcW w:w="2348" w:type="dxa"/>
          </w:tcPr>
          <w:p w14:paraId="208DF47E" w14:textId="77777777" w:rsidR="00C62808" w:rsidRDefault="00C62808" w:rsidP="006A3B21">
            <w:pPr>
              <w:pStyle w:val="Location"/>
            </w:pPr>
          </w:p>
        </w:tc>
      </w:tr>
      <w:tr w:rsidR="00DD4F0F" w14:paraId="5E3CB73A" w14:textId="77777777" w:rsidTr="00DD4F0F">
        <w:tc>
          <w:tcPr>
            <w:tcW w:w="2794" w:type="dxa"/>
          </w:tcPr>
          <w:p w14:paraId="7363BD1D" w14:textId="430E4E45" w:rsidR="00DD4F0F" w:rsidRDefault="00DD4F0F" w:rsidP="00DD4F0F">
            <w:pPr>
              <w:pStyle w:val="Heading2"/>
            </w:pPr>
            <w:r>
              <w:t>3:45 PM – 4:30 PM</w:t>
            </w:r>
          </w:p>
        </w:tc>
        <w:tc>
          <w:tcPr>
            <w:tcW w:w="5213" w:type="dxa"/>
          </w:tcPr>
          <w:p w14:paraId="545AFC31" w14:textId="77777777" w:rsidR="00DD4F0F" w:rsidRPr="007A6859" w:rsidRDefault="00DD4F0F" w:rsidP="00DD4F0F">
            <w:pPr>
              <w:pStyle w:val="Heading2"/>
            </w:pPr>
            <w:r>
              <w:t>Buildpacks Intro</w:t>
            </w:r>
          </w:p>
        </w:tc>
        <w:tc>
          <w:tcPr>
            <w:tcW w:w="2348" w:type="dxa"/>
          </w:tcPr>
          <w:p w14:paraId="4189CAFA" w14:textId="29AF719E" w:rsidR="00DD4F0F" w:rsidRDefault="00DD4F0F" w:rsidP="00DD4F0F">
            <w:pPr>
              <w:pStyle w:val="Location"/>
            </w:pPr>
            <w:r>
              <w:t>Lecture</w:t>
            </w:r>
          </w:p>
        </w:tc>
      </w:tr>
      <w:tr w:rsidR="00C62808" w14:paraId="236A8D93" w14:textId="77777777" w:rsidTr="006A3B21">
        <w:tc>
          <w:tcPr>
            <w:tcW w:w="2794" w:type="dxa"/>
          </w:tcPr>
          <w:p w14:paraId="4ACEDFCB" w14:textId="245A3F84" w:rsidR="00C62808" w:rsidRDefault="00DD4F0F" w:rsidP="00DD4F0F">
            <w:pPr>
              <w:pStyle w:val="Heading2"/>
            </w:pPr>
            <w:r>
              <w:t>4</w:t>
            </w:r>
            <w:r w:rsidR="00C62808">
              <w:t>:</w:t>
            </w:r>
            <w:r>
              <w:t>30 PM – 5</w:t>
            </w:r>
            <w:r w:rsidR="00C62808">
              <w:t>:</w:t>
            </w:r>
            <w:r>
              <w:t>30</w:t>
            </w:r>
            <w:r w:rsidR="00C62808">
              <w:t xml:space="preserve"> PM</w:t>
            </w:r>
          </w:p>
        </w:tc>
        <w:tc>
          <w:tcPr>
            <w:tcW w:w="5213" w:type="dxa"/>
          </w:tcPr>
          <w:p w14:paraId="3BE4CE4A" w14:textId="3190A60A" w:rsidR="00C62808" w:rsidRPr="007A6859" w:rsidRDefault="00C62808" w:rsidP="00945767">
            <w:pPr>
              <w:pStyle w:val="Heading2"/>
            </w:pPr>
            <w:r>
              <w:t>Customizing Buildpacks</w:t>
            </w:r>
          </w:p>
        </w:tc>
        <w:tc>
          <w:tcPr>
            <w:tcW w:w="2348" w:type="dxa"/>
          </w:tcPr>
          <w:p w14:paraId="53CABABC" w14:textId="6D52D473" w:rsidR="00C62808" w:rsidRDefault="00DD4F0F" w:rsidP="00456E9E">
            <w:pPr>
              <w:pStyle w:val="Location"/>
            </w:pPr>
            <w:r>
              <w:t xml:space="preserve">Lecture </w:t>
            </w:r>
            <w:r w:rsidR="00945767">
              <w:t xml:space="preserve">+ </w:t>
            </w:r>
            <w:r w:rsidR="00456E9E">
              <w:t>Demo</w:t>
            </w:r>
            <w:bookmarkStart w:id="0" w:name="_GoBack"/>
            <w:bookmarkEnd w:id="0"/>
          </w:p>
        </w:tc>
      </w:tr>
    </w:tbl>
    <w:p w14:paraId="28B32DD9" w14:textId="5F8DCC69" w:rsidR="00945767" w:rsidRDefault="00945767" w:rsidP="00C62808">
      <w:pPr>
        <w:spacing w:before="0" w:after="0" w:line="240" w:lineRule="auto"/>
      </w:pPr>
    </w:p>
    <w:p w14:paraId="5DE7B787" w14:textId="77777777" w:rsidR="00945767" w:rsidRDefault="00945767">
      <w:pPr>
        <w:spacing w:before="0" w:after="0" w:line="240" w:lineRule="auto"/>
      </w:pPr>
      <w:r>
        <w:br w:type="page"/>
      </w:r>
    </w:p>
    <w:p w14:paraId="0C1D6A90" w14:textId="77777777" w:rsidR="00215FB1" w:rsidRDefault="00215FB1" w:rsidP="00C62808">
      <w:pPr>
        <w:spacing w:before="0" w:after="0" w:line="240" w:lineRule="auto"/>
      </w:pPr>
    </w:p>
    <w:p w14:paraId="22D319A9" w14:textId="13AB6D4C" w:rsidR="00183805" w:rsidRPr="00E7243F" w:rsidRDefault="00183805" w:rsidP="00183805">
      <w:pPr>
        <w:pStyle w:val="Title"/>
      </w:pPr>
      <w:r w:rsidRPr="00E7243F">
        <w:t>AGENDA</w:t>
      </w:r>
      <w:r>
        <w:t xml:space="preserve"> (DAY 3 - Wednesday)</w:t>
      </w:r>
    </w:p>
    <w:sdt>
      <w:sdtPr>
        <w:id w:val="-2127534860"/>
        <w:placeholder>
          <w:docPart w:val="D12CC9C9CCC53143BB59F69BDC5E45C0"/>
        </w:placeholder>
      </w:sdtPr>
      <w:sdtEndPr/>
      <w:sdtContent>
        <w:p w14:paraId="178C3CFE" w14:textId="77777777" w:rsidR="00183805" w:rsidRPr="00D274EE" w:rsidRDefault="00183805" w:rsidP="00183805">
          <w:pPr>
            <w:pStyle w:val="Heading1"/>
          </w:pPr>
          <w:r>
            <w:t>Pivotal Cloud Platform and Applications Training</w:t>
          </w:r>
        </w:p>
      </w:sdtContent>
    </w:sdt>
    <w:sdt>
      <w:sdtPr>
        <w:alias w:val="Date"/>
        <w:tag w:val="Date"/>
        <w:id w:val="878507837"/>
        <w:placeholder>
          <w:docPart w:val="1D4B3D7237BB0246B2BED6A2E8882C85"/>
        </w:placeholder>
        <w:date w:fullDate="2015-12-1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7A0C9285" w14:textId="482552FC" w:rsidR="00183805" w:rsidRPr="00E7243F" w:rsidRDefault="00183805" w:rsidP="00183805">
          <w:pPr>
            <w:pStyle w:val="Heading2"/>
          </w:pPr>
          <w:r>
            <w:t>December 15, 2015</w:t>
          </w:r>
        </w:p>
      </w:sdtContent>
    </w:sdt>
    <w:p w14:paraId="4F5DE5A3" w14:textId="0CF32F5E" w:rsidR="00183805" w:rsidRDefault="00DD4F0F" w:rsidP="00183805">
      <w:pPr>
        <w:pStyle w:val="Heading2"/>
      </w:pPr>
      <w:r>
        <w:t>10</w:t>
      </w:r>
      <w:r w:rsidR="00183805">
        <w:t>:</w:t>
      </w:r>
      <w:r>
        <w:t>30</w:t>
      </w:r>
      <w:r w:rsidR="00183805">
        <w:t xml:space="preserve"> AM</w:t>
      </w:r>
      <w:r w:rsidR="00183805" w:rsidRPr="00E7243F">
        <w:t xml:space="preserve"> – </w:t>
      </w:r>
      <w:r>
        <w:t>4</w:t>
      </w:r>
      <w:r w:rsidR="00285E1F">
        <w:t>:0</w:t>
      </w:r>
      <w:r w:rsidR="00183805">
        <w:t>0 PM</w:t>
      </w:r>
    </w:p>
    <w:p w14:paraId="603F78A7" w14:textId="77777777" w:rsidR="00183805" w:rsidRPr="0031045F" w:rsidRDefault="00183805" w:rsidP="00183805">
      <w:pPr>
        <w:tabs>
          <w:tab w:val="left" w:pos="1800"/>
        </w:tabs>
        <w:rPr>
          <w:sz w:val="16"/>
          <w:szCs w:val="16"/>
        </w:rPr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1D77C9" w14:paraId="420A01BF" w14:textId="77777777" w:rsidTr="00BB5A91">
        <w:tc>
          <w:tcPr>
            <w:tcW w:w="2794" w:type="dxa"/>
          </w:tcPr>
          <w:p w14:paraId="30192301" w14:textId="1BA9E8C0" w:rsidR="001D77C9" w:rsidRDefault="001D77C9" w:rsidP="001D77C9">
            <w:pPr>
              <w:pStyle w:val="Heading2"/>
            </w:pPr>
            <w:r>
              <w:t>10:30 AM</w:t>
            </w:r>
            <w:r w:rsidRPr="00E7243F">
              <w:t xml:space="preserve"> </w:t>
            </w:r>
            <w:r>
              <w:t xml:space="preserve">– 11:00 </w:t>
            </w:r>
            <w:r w:rsidR="00A047E1">
              <w:t>AM</w:t>
            </w:r>
          </w:p>
        </w:tc>
        <w:tc>
          <w:tcPr>
            <w:tcW w:w="5213" w:type="dxa"/>
          </w:tcPr>
          <w:p w14:paraId="4F60AFA2" w14:textId="77777777" w:rsidR="001D77C9" w:rsidRPr="007A6859" w:rsidRDefault="001D77C9" w:rsidP="00BB5A91">
            <w:pPr>
              <w:pStyle w:val="Heading2"/>
            </w:pPr>
            <w:r>
              <w:t>Cloud Controller API</w:t>
            </w:r>
          </w:p>
        </w:tc>
        <w:tc>
          <w:tcPr>
            <w:tcW w:w="2348" w:type="dxa"/>
          </w:tcPr>
          <w:p w14:paraId="4B3EC4A0" w14:textId="77777777" w:rsidR="001D77C9" w:rsidRDefault="001D77C9" w:rsidP="00BB5A91">
            <w:pPr>
              <w:pStyle w:val="Location"/>
            </w:pPr>
            <w:r>
              <w:t>Lecture + Lab</w:t>
            </w:r>
          </w:p>
        </w:tc>
      </w:tr>
      <w:tr w:rsidR="00DD4F0F" w14:paraId="560684DE" w14:textId="77777777" w:rsidTr="00DD4F0F">
        <w:tc>
          <w:tcPr>
            <w:tcW w:w="2794" w:type="dxa"/>
          </w:tcPr>
          <w:p w14:paraId="1EB80795" w14:textId="3C2D74C7" w:rsidR="00DD4F0F" w:rsidRDefault="001D77C9" w:rsidP="001D77C9">
            <w:pPr>
              <w:pStyle w:val="Heading2"/>
            </w:pPr>
            <w:r>
              <w:t>11</w:t>
            </w:r>
            <w:r w:rsidR="00DD4F0F">
              <w:t>:</w:t>
            </w:r>
            <w:r>
              <w:t>00</w:t>
            </w:r>
            <w:r w:rsidR="00DD4F0F">
              <w:t xml:space="preserve"> </w:t>
            </w:r>
            <w:r w:rsidR="00103BC3">
              <w:t>AM</w:t>
            </w:r>
            <w:r w:rsidR="00103BC3" w:rsidRPr="00E7243F">
              <w:t xml:space="preserve"> </w:t>
            </w:r>
            <w:r w:rsidR="00DD4F0F">
              <w:t>– 11:</w:t>
            </w:r>
            <w:r>
              <w:t>45</w:t>
            </w:r>
            <w:r w:rsidR="00DD4F0F">
              <w:t xml:space="preserve"> </w:t>
            </w:r>
            <w:r w:rsidR="00103BC3">
              <w:t>AM</w:t>
            </w:r>
          </w:p>
        </w:tc>
        <w:tc>
          <w:tcPr>
            <w:tcW w:w="5213" w:type="dxa"/>
          </w:tcPr>
          <w:p w14:paraId="1507AD22" w14:textId="77777777" w:rsidR="00DD4F0F" w:rsidRDefault="00DD4F0F" w:rsidP="00DD4F0F">
            <w:pPr>
              <w:pStyle w:val="Heading2"/>
            </w:pPr>
            <w:r>
              <w:t>Logging and Monitoring</w:t>
            </w:r>
          </w:p>
        </w:tc>
        <w:tc>
          <w:tcPr>
            <w:tcW w:w="2348" w:type="dxa"/>
          </w:tcPr>
          <w:p w14:paraId="6289A833" w14:textId="178A4D3E" w:rsidR="00DD4F0F" w:rsidRDefault="00103BC3" w:rsidP="00DD4F0F">
            <w:pPr>
              <w:pStyle w:val="Location"/>
            </w:pPr>
            <w:r>
              <w:t xml:space="preserve">Lecture </w:t>
            </w:r>
            <w:r w:rsidR="00DD4F0F">
              <w:t>+ Lab</w:t>
            </w:r>
          </w:p>
        </w:tc>
      </w:tr>
      <w:tr w:rsidR="001D77C9" w14:paraId="569739B8" w14:textId="77777777" w:rsidTr="00BB5A91">
        <w:tc>
          <w:tcPr>
            <w:tcW w:w="2794" w:type="dxa"/>
          </w:tcPr>
          <w:p w14:paraId="7975FC2F" w14:textId="29055436" w:rsidR="001D77C9" w:rsidRDefault="001D77C9" w:rsidP="001D77C9">
            <w:pPr>
              <w:pStyle w:val="Heading2"/>
            </w:pPr>
            <w:r>
              <w:t>11:45 AM</w:t>
            </w:r>
            <w:r w:rsidRPr="00E7243F">
              <w:t xml:space="preserve"> </w:t>
            </w:r>
            <w:r>
              <w:t>– 12:30 PM</w:t>
            </w:r>
          </w:p>
        </w:tc>
        <w:tc>
          <w:tcPr>
            <w:tcW w:w="5213" w:type="dxa"/>
          </w:tcPr>
          <w:p w14:paraId="3E58939B" w14:textId="77777777" w:rsidR="001D77C9" w:rsidRPr="007A6859" w:rsidRDefault="001D77C9" w:rsidP="00BB5A91">
            <w:pPr>
              <w:pStyle w:val="Heading2"/>
            </w:pPr>
            <w:r w:rsidRPr="001A177B">
              <w:t>Continuous Delivery</w:t>
            </w:r>
          </w:p>
        </w:tc>
        <w:tc>
          <w:tcPr>
            <w:tcW w:w="2348" w:type="dxa"/>
          </w:tcPr>
          <w:p w14:paraId="672376F3" w14:textId="2F690610" w:rsidR="001D77C9" w:rsidRDefault="001D77C9" w:rsidP="00BB5A91">
            <w:pPr>
              <w:pStyle w:val="Location"/>
            </w:pPr>
            <w:r>
              <w:t>Lecture + Lab</w:t>
            </w:r>
          </w:p>
        </w:tc>
      </w:tr>
      <w:tr w:rsidR="00DD4F0F" w14:paraId="7020B2A5" w14:textId="77777777" w:rsidTr="00DD4F0F">
        <w:tc>
          <w:tcPr>
            <w:tcW w:w="2794" w:type="dxa"/>
          </w:tcPr>
          <w:p w14:paraId="20510F39" w14:textId="6FB9465E" w:rsidR="00DD4F0F" w:rsidRDefault="00103BC3" w:rsidP="00103BC3">
            <w:pPr>
              <w:pStyle w:val="Heading2"/>
            </w:pPr>
            <w:r>
              <w:t>12</w:t>
            </w:r>
            <w:r w:rsidR="00DD4F0F">
              <w:t xml:space="preserve">:30 </w:t>
            </w:r>
            <w:r>
              <w:t xml:space="preserve">PM </w:t>
            </w:r>
            <w:r w:rsidR="00DD4F0F">
              <w:t xml:space="preserve">– </w:t>
            </w:r>
            <w:r>
              <w:t>1</w:t>
            </w:r>
            <w:r w:rsidR="00DD4F0F">
              <w:t>:</w:t>
            </w:r>
            <w:r>
              <w:t>30</w:t>
            </w:r>
            <w:r w:rsidR="00DD4F0F">
              <w:t xml:space="preserve"> </w:t>
            </w:r>
            <w:r>
              <w:t>PM</w:t>
            </w:r>
          </w:p>
        </w:tc>
        <w:tc>
          <w:tcPr>
            <w:tcW w:w="5213" w:type="dxa"/>
          </w:tcPr>
          <w:p w14:paraId="60C1C7E2" w14:textId="0A7EC7F4" w:rsidR="00DD4F0F" w:rsidRPr="007A6859" w:rsidRDefault="00DD4F0F" w:rsidP="00DD4F0F">
            <w:r>
              <w:t>Lunch</w:t>
            </w:r>
          </w:p>
        </w:tc>
        <w:tc>
          <w:tcPr>
            <w:tcW w:w="2348" w:type="dxa"/>
          </w:tcPr>
          <w:p w14:paraId="051E2290" w14:textId="77777777" w:rsidR="00DD4F0F" w:rsidRDefault="00DD4F0F" w:rsidP="00DD4F0F">
            <w:pPr>
              <w:pStyle w:val="Location"/>
            </w:pPr>
          </w:p>
        </w:tc>
      </w:tr>
      <w:tr w:rsidR="00183805" w14:paraId="2A3BFF9C" w14:textId="77777777" w:rsidTr="00183805">
        <w:tc>
          <w:tcPr>
            <w:tcW w:w="2794" w:type="dxa"/>
          </w:tcPr>
          <w:p w14:paraId="6D44E31C" w14:textId="1EFF6E55" w:rsidR="00183805" w:rsidRPr="00E7243F" w:rsidRDefault="00103BC3" w:rsidP="00103BC3">
            <w:pPr>
              <w:pStyle w:val="Heading2"/>
            </w:pPr>
            <w:r>
              <w:t>1</w:t>
            </w:r>
            <w:r w:rsidR="00183805">
              <w:t>:</w:t>
            </w:r>
            <w:r>
              <w:t>30</w:t>
            </w:r>
            <w:r w:rsidR="00183805">
              <w:t xml:space="preserve"> </w:t>
            </w:r>
            <w:r>
              <w:t>PM</w:t>
            </w:r>
            <w:r w:rsidRPr="00E7243F">
              <w:t xml:space="preserve"> </w:t>
            </w:r>
            <w:r w:rsidR="00183805" w:rsidRPr="00E7243F">
              <w:t xml:space="preserve">– </w:t>
            </w:r>
            <w:r>
              <w:t>2</w:t>
            </w:r>
            <w:r w:rsidR="00183805">
              <w:t>:</w:t>
            </w:r>
            <w:r>
              <w:t>15</w:t>
            </w:r>
            <w:r w:rsidR="00183805">
              <w:t xml:space="preserve"> PM</w:t>
            </w:r>
          </w:p>
        </w:tc>
        <w:tc>
          <w:tcPr>
            <w:tcW w:w="5213" w:type="dxa"/>
          </w:tcPr>
          <w:p w14:paraId="7CC20FAD" w14:textId="5D5E21DB" w:rsidR="00183805" w:rsidRPr="00E24008" w:rsidRDefault="00945767" w:rsidP="00945767">
            <w:pPr>
              <w:pStyle w:val="Heading2"/>
            </w:pPr>
            <w:r w:rsidRPr="00945767">
              <w:t>Why Build Cloud Native Applications?</w:t>
            </w:r>
          </w:p>
        </w:tc>
        <w:tc>
          <w:tcPr>
            <w:tcW w:w="2348" w:type="dxa"/>
          </w:tcPr>
          <w:p w14:paraId="3BE062D3" w14:textId="394F6BC8" w:rsidR="00183805" w:rsidRPr="00D274EE" w:rsidRDefault="00103BC3" w:rsidP="00183805">
            <w:pPr>
              <w:pStyle w:val="Location"/>
            </w:pPr>
            <w:r>
              <w:t>Lecture</w:t>
            </w:r>
          </w:p>
        </w:tc>
      </w:tr>
      <w:tr w:rsidR="00183805" w14:paraId="1F3C1895" w14:textId="77777777" w:rsidTr="00183805">
        <w:tc>
          <w:tcPr>
            <w:tcW w:w="2794" w:type="dxa"/>
          </w:tcPr>
          <w:p w14:paraId="5AC9DE09" w14:textId="6ABBEA1F" w:rsidR="00183805" w:rsidRPr="00E7243F" w:rsidRDefault="00103BC3" w:rsidP="00103BC3">
            <w:pPr>
              <w:pStyle w:val="Heading2"/>
            </w:pPr>
            <w:r>
              <w:t>2</w:t>
            </w:r>
            <w:r w:rsidR="00183805">
              <w:t>:</w:t>
            </w:r>
            <w:r>
              <w:t>15</w:t>
            </w:r>
            <w:r w:rsidR="00183805" w:rsidRPr="00E7243F">
              <w:t xml:space="preserve"> </w:t>
            </w:r>
            <w:r>
              <w:t>PM</w:t>
            </w:r>
            <w:r w:rsidRPr="00E7243F">
              <w:t xml:space="preserve"> </w:t>
            </w:r>
            <w:r w:rsidR="00183805" w:rsidRPr="00E7243F">
              <w:t xml:space="preserve">– </w:t>
            </w:r>
            <w:r>
              <w:t>3</w:t>
            </w:r>
            <w:r w:rsidR="00183805">
              <w:t>:</w:t>
            </w:r>
            <w:r>
              <w:t>00</w:t>
            </w:r>
            <w:r w:rsidR="00183805">
              <w:t xml:space="preserve"> </w:t>
            </w:r>
            <w:r>
              <w:t>PM</w:t>
            </w:r>
          </w:p>
        </w:tc>
        <w:tc>
          <w:tcPr>
            <w:tcW w:w="5213" w:type="dxa"/>
          </w:tcPr>
          <w:p w14:paraId="0D57DB5C" w14:textId="26176CFA" w:rsidR="00183805" w:rsidRDefault="00945767" w:rsidP="00183805">
            <w:pPr>
              <w:pStyle w:val="Heading2"/>
            </w:pPr>
            <w:r w:rsidRPr="00945767">
              <w:t>Cloud Native Changes</w:t>
            </w:r>
          </w:p>
        </w:tc>
        <w:tc>
          <w:tcPr>
            <w:tcW w:w="2348" w:type="dxa"/>
          </w:tcPr>
          <w:p w14:paraId="7E8714F6" w14:textId="49489CEC" w:rsidR="00183805" w:rsidRPr="00D274EE" w:rsidRDefault="00103BC3" w:rsidP="00183805">
            <w:pPr>
              <w:pStyle w:val="Location"/>
            </w:pPr>
            <w:r>
              <w:t>Lecture</w:t>
            </w:r>
          </w:p>
        </w:tc>
      </w:tr>
      <w:tr w:rsidR="00183805" w14:paraId="0E09DE8A" w14:textId="77777777" w:rsidTr="00183805">
        <w:tc>
          <w:tcPr>
            <w:tcW w:w="2794" w:type="dxa"/>
          </w:tcPr>
          <w:p w14:paraId="4BBC597C" w14:textId="0DAD3CEA" w:rsidR="00183805" w:rsidRDefault="00103BC3" w:rsidP="00103BC3">
            <w:pPr>
              <w:pStyle w:val="Heading2"/>
            </w:pPr>
            <w:r>
              <w:t>3</w:t>
            </w:r>
            <w:r w:rsidR="00183805">
              <w:t>:</w:t>
            </w:r>
            <w:r>
              <w:t>00</w:t>
            </w:r>
            <w:r w:rsidR="00183805">
              <w:t xml:space="preserve"> </w:t>
            </w:r>
            <w:r w:rsidR="00A047E1">
              <w:t xml:space="preserve">PM </w:t>
            </w:r>
            <w:r w:rsidR="00183805">
              <w:t xml:space="preserve">– </w:t>
            </w:r>
            <w:r>
              <w:t>4</w:t>
            </w:r>
            <w:r w:rsidR="00183805">
              <w:t>:</w:t>
            </w:r>
            <w:r w:rsidR="001A177B">
              <w:t>00</w:t>
            </w:r>
            <w:r w:rsidR="00183805">
              <w:t xml:space="preserve"> PM</w:t>
            </w:r>
          </w:p>
        </w:tc>
        <w:tc>
          <w:tcPr>
            <w:tcW w:w="5213" w:type="dxa"/>
          </w:tcPr>
          <w:p w14:paraId="13C1B534" w14:textId="42E1DF1B" w:rsidR="00183805" w:rsidRPr="007A6859" w:rsidRDefault="00945767" w:rsidP="00183805">
            <w:pPr>
              <w:pStyle w:val="Heading2"/>
            </w:pPr>
            <w:r w:rsidRPr="00945767">
              <w:t>Microservices</w:t>
            </w:r>
          </w:p>
        </w:tc>
        <w:tc>
          <w:tcPr>
            <w:tcW w:w="2348" w:type="dxa"/>
          </w:tcPr>
          <w:p w14:paraId="0951467D" w14:textId="2F0D5869" w:rsidR="00183805" w:rsidRDefault="00103BC3" w:rsidP="00183805">
            <w:pPr>
              <w:pStyle w:val="Location"/>
            </w:pPr>
            <w:r>
              <w:t>Lecture</w:t>
            </w:r>
          </w:p>
        </w:tc>
      </w:tr>
    </w:tbl>
    <w:p w14:paraId="021A2E1C" w14:textId="77777777" w:rsidR="00183805" w:rsidRDefault="00183805" w:rsidP="00183805">
      <w:pPr>
        <w:spacing w:before="0" w:after="0" w:line="240" w:lineRule="auto"/>
      </w:pPr>
    </w:p>
    <w:p w14:paraId="06BD00AC" w14:textId="7460B896" w:rsidR="003104AA" w:rsidRDefault="003104AA">
      <w:pPr>
        <w:spacing w:before="0" w:after="0" w:line="240" w:lineRule="auto"/>
      </w:pPr>
      <w:r>
        <w:br w:type="page"/>
      </w:r>
    </w:p>
    <w:p w14:paraId="3D96444F" w14:textId="77777777" w:rsidR="00183805" w:rsidRDefault="00183805" w:rsidP="00C62808">
      <w:pPr>
        <w:spacing w:before="0" w:after="0" w:line="240" w:lineRule="auto"/>
      </w:pPr>
    </w:p>
    <w:p w14:paraId="1A01E0E2" w14:textId="6C7AC7EE" w:rsidR="003104AA" w:rsidRPr="00E7243F" w:rsidRDefault="003104AA" w:rsidP="003104AA">
      <w:pPr>
        <w:pStyle w:val="Title"/>
      </w:pPr>
      <w:r w:rsidRPr="00E7243F">
        <w:t>AGENDA</w:t>
      </w:r>
      <w:r w:rsidR="00BD701C">
        <w:t xml:space="preserve"> (DAY 4</w:t>
      </w:r>
      <w:r>
        <w:t xml:space="preserve"> - </w:t>
      </w:r>
      <w:r w:rsidR="00BD701C">
        <w:t>Thursday</w:t>
      </w:r>
      <w:r>
        <w:t>)</w:t>
      </w:r>
    </w:p>
    <w:sdt>
      <w:sdtPr>
        <w:id w:val="1205133551"/>
        <w:placeholder>
          <w:docPart w:val="860FB3301F0E014BA460653B659E25D9"/>
        </w:placeholder>
      </w:sdtPr>
      <w:sdtEndPr/>
      <w:sdtContent>
        <w:p w14:paraId="551CF2ED" w14:textId="77777777" w:rsidR="003104AA" w:rsidRPr="00D274EE" w:rsidRDefault="003104AA" w:rsidP="003104AA">
          <w:pPr>
            <w:pStyle w:val="Heading1"/>
          </w:pPr>
          <w:r>
            <w:t>Pivotal Cloud Platform and Applications Training</w:t>
          </w:r>
        </w:p>
      </w:sdtContent>
    </w:sdt>
    <w:sdt>
      <w:sdtPr>
        <w:alias w:val="Date"/>
        <w:tag w:val="Date"/>
        <w:id w:val="-1703162282"/>
        <w:placeholder>
          <w:docPart w:val="3A2365772C67EC45AC14D128685FC82A"/>
        </w:placeholder>
        <w:date w:fullDate="2015-12-16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2A04A1C" w14:textId="006B5DC7" w:rsidR="003104AA" w:rsidRPr="00E7243F" w:rsidRDefault="005354C1" w:rsidP="003104AA">
          <w:pPr>
            <w:pStyle w:val="Heading2"/>
          </w:pPr>
          <w:r>
            <w:t>December 16, 2015</w:t>
          </w:r>
        </w:p>
      </w:sdtContent>
    </w:sdt>
    <w:p w14:paraId="6A47F01B" w14:textId="0B1A54F5" w:rsidR="003104AA" w:rsidRDefault="00BB5A91" w:rsidP="003104AA">
      <w:pPr>
        <w:pStyle w:val="Heading2"/>
      </w:pPr>
      <w:r>
        <w:t>9</w:t>
      </w:r>
      <w:r w:rsidR="003104AA">
        <w:t>:30 AM</w:t>
      </w:r>
      <w:r w:rsidR="003104AA" w:rsidRPr="00E7243F">
        <w:t xml:space="preserve"> – </w:t>
      </w:r>
      <w:r w:rsidR="00944E0C">
        <w:t>6</w:t>
      </w:r>
      <w:r w:rsidR="00285E1F">
        <w:t>:</w:t>
      </w:r>
      <w:r w:rsidR="00944E0C">
        <w:t>00</w:t>
      </w:r>
      <w:r w:rsidR="003104AA">
        <w:t xml:space="preserve"> PM</w:t>
      </w:r>
    </w:p>
    <w:p w14:paraId="64D33723" w14:textId="77777777" w:rsidR="003104AA" w:rsidRPr="0031045F" w:rsidRDefault="003104AA" w:rsidP="003104AA">
      <w:pPr>
        <w:tabs>
          <w:tab w:val="left" w:pos="1800"/>
        </w:tabs>
        <w:rPr>
          <w:sz w:val="16"/>
          <w:szCs w:val="16"/>
        </w:rPr>
      </w:pPr>
    </w:p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BB5A91" w14:paraId="1A818CEA" w14:textId="77777777" w:rsidTr="00BB5A91">
        <w:tc>
          <w:tcPr>
            <w:tcW w:w="2794" w:type="dxa"/>
          </w:tcPr>
          <w:p w14:paraId="3006430B" w14:textId="7787FA4E" w:rsidR="00BB5A91" w:rsidRDefault="00BB5A91" w:rsidP="00BB5A91">
            <w:pPr>
              <w:pStyle w:val="Heading2"/>
            </w:pPr>
            <w:r>
              <w:t>9:30 AM – 10:15 AM</w:t>
            </w:r>
          </w:p>
        </w:tc>
        <w:tc>
          <w:tcPr>
            <w:tcW w:w="5213" w:type="dxa"/>
          </w:tcPr>
          <w:p w14:paraId="7B46BE41" w14:textId="77777777" w:rsidR="00BB5A91" w:rsidRPr="007A6859" w:rsidRDefault="00BB5A91" w:rsidP="00BB5A91">
            <w:pPr>
              <w:pStyle w:val="Heading2"/>
            </w:pPr>
            <w:r w:rsidRPr="001A177B">
              <w:t>Spring Boot Basics</w:t>
            </w:r>
          </w:p>
        </w:tc>
        <w:tc>
          <w:tcPr>
            <w:tcW w:w="2348" w:type="dxa"/>
          </w:tcPr>
          <w:p w14:paraId="63FDCBD5" w14:textId="77777777" w:rsidR="00BB5A91" w:rsidRDefault="00BB5A91" w:rsidP="00BB5A91">
            <w:pPr>
              <w:pStyle w:val="Location"/>
            </w:pPr>
            <w:r>
              <w:t>Lesson + Lab</w:t>
            </w:r>
          </w:p>
        </w:tc>
      </w:tr>
      <w:tr w:rsidR="00BB5A91" w14:paraId="44283F2A" w14:textId="77777777" w:rsidTr="00BB5A91">
        <w:tc>
          <w:tcPr>
            <w:tcW w:w="2794" w:type="dxa"/>
          </w:tcPr>
          <w:p w14:paraId="77079B03" w14:textId="4233566A" w:rsidR="00BB5A91" w:rsidRDefault="00BB5A91" w:rsidP="00BB5A91">
            <w:pPr>
              <w:pStyle w:val="Heading2"/>
            </w:pPr>
            <w:r>
              <w:t>10:15 AM – 11:00 AM</w:t>
            </w:r>
          </w:p>
        </w:tc>
        <w:tc>
          <w:tcPr>
            <w:tcW w:w="5213" w:type="dxa"/>
          </w:tcPr>
          <w:p w14:paraId="79D2B028" w14:textId="77777777" w:rsidR="00BB5A91" w:rsidRPr="007A6859" w:rsidRDefault="00BB5A91" w:rsidP="00BB5A91">
            <w:pPr>
              <w:pStyle w:val="Heading2"/>
            </w:pPr>
            <w:r w:rsidRPr="001A177B">
              <w:t>Spring Boot Going Further</w:t>
            </w:r>
          </w:p>
        </w:tc>
        <w:tc>
          <w:tcPr>
            <w:tcW w:w="2348" w:type="dxa"/>
          </w:tcPr>
          <w:p w14:paraId="22BCE84B" w14:textId="77777777" w:rsidR="00BB5A91" w:rsidRDefault="00BB5A91" w:rsidP="00BB5A91">
            <w:pPr>
              <w:pStyle w:val="Location"/>
            </w:pPr>
            <w:r>
              <w:t>Lesson + Lab</w:t>
            </w:r>
          </w:p>
        </w:tc>
      </w:tr>
      <w:tr w:rsidR="00BB5A91" w14:paraId="79A56677" w14:textId="77777777" w:rsidTr="00BB5A91">
        <w:tc>
          <w:tcPr>
            <w:tcW w:w="2794" w:type="dxa"/>
          </w:tcPr>
          <w:p w14:paraId="570C17C1" w14:textId="162FFE24" w:rsidR="00BB5A91" w:rsidRDefault="008643C2" w:rsidP="008643C2">
            <w:pPr>
              <w:pStyle w:val="Heading2"/>
            </w:pPr>
            <w:r>
              <w:t>11</w:t>
            </w:r>
            <w:r w:rsidR="00BB5A91">
              <w:t>:</w:t>
            </w:r>
            <w:r>
              <w:t>00 AM – 11</w:t>
            </w:r>
            <w:r w:rsidR="00BB5A91">
              <w:t>:</w:t>
            </w:r>
            <w:r>
              <w:t>45</w:t>
            </w:r>
            <w:r w:rsidR="00BB5A91">
              <w:t xml:space="preserve"> </w:t>
            </w:r>
            <w:r>
              <w:t>AM</w:t>
            </w:r>
          </w:p>
        </w:tc>
        <w:tc>
          <w:tcPr>
            <w:tcW w:w="5213" w:type="dxa"/>
          </w:tcPr>
          <w:p w14:paraId="05F83DBB" w14:textId="77777777" w:rsidR="00BB5A91" w:rsidRPr="007A6859" w:rsidRDefault="00BB5A91" w:rsidP="00BB5A91">
            <w:pPr>
              <w:pStyle w:val="Heading2"/>
            </w:pPr>
            <w:r w:rsidRPr="001A177B">
              <w:t>Spring Boot Actuator</w:t>
            </w:r>
          </w:p>
        </w:tc>
        <w:tc>
          <w:tcPr>
            <w:tcW w:w="2348" w:type="dxa"/>
          </w:tcPr>
          <w:p w14:paraId="1F64D0A7" w14:textId="77777777" w:rsidR="00BB5A91" w:rsidRDefault="00BB5A91" w:rsidP="00BB5A91">
            <w:pPr>
              <w:pStyle w:val="Location"/>
            </w:pPr>
            <w:r>
              <w:t>Lesson + Lab</w:t>
            </w:r>
          </w:p>
        </w:tc>
      </w:tr>
      <w:tr w:rsidR="00BB5A91" w14:paraId="09B8BB64" w14:textId="77777777" w:rsidTr="00BB5A91">
        <w:tc>
          <w:tcPr>
            <w:tcW w:w="2794" w:type="dxa"/>
          </w:tcPr>
          <w:p w14:paraId="5958CE3A" w14:textId="7BC9E725" w:rsidR="00BB5A91" w:rsidRDefault="008643C2" w:rsidP="008643C2">
            <w:pPr>
              <w:pStyle w:val="Heading2"/>
            </w:pPr>
            <w:r>
              <w:t>11</w:t>
            </w:r>
            <w:r w:rsidR="00BB5A91">
              <w:t>:</w:t>
            </w:r>
            <w:r>
              <w:t>45 AM – 12</w:t>
            </w:r>
            <w:r w:rsidR="00BB5A91">
              <w:t>:</w:t>
            </w:r>
            <w:r>
              <w:t>30</w:t>
            </w:r>
            <w:r w:rsidR="00BB5A91">
              <w:t xml:space="preserve"> PM</w:t>
            </w:r>
          </w:p>
        </w:tc>
        <w:tc>
          <w:tcPr>
            <w:tcW w:w="5213" w:type="dxa"/>
          </w:tcPr>
          <w:p w14:paraId="3EEC6F98" w14:textId="77777777" w:rsidR="00BB5A91" w:rsidRDefault="00BB5A91" w:rsidP="00BB5A91">
            <w:pPr>
              <w:pStyle w:val="Heading2"/>
            </w:pPr>
            <w:r w:rsidRPr="001A177B">
              <w:t>Spring Boot with Spring Data Rest </w:t>
            </w:r>
          </w:p>
        </w:tc>
        <w:tc>
          <w:tcPr>
            <w:tcW w:w="2348" w:type="dxa"/>
          </w:tcPr>
          <w:p w14:paraId="0F8202F9" w14:textId="77777777" w:rsidR="00BB5A91" w:rsidRDefault="00BB5A91" w:rsidP="00BB5A91">
            <w:pPr>
              <w:pStyle w:val="Location"/>
            </w:pPr>
            <w:r>
              <w:t>Lesson + Lab</w:t>
            </w:r>
          </w:p>
        </w:tc>
      </w:tr>
      <w:tr w:rsidR="008643C2" w14:paraId="38E9DEDD" w14:textId="77777777" w:rsidTr="009F3424">
        <w:tc>
          <w:tcPr>
            <w:tcW w:w="2794" w:type="dxa"/>
          </w:tcPr>
          <w:p w14:paraId="5DC15DF2" w14:textId="0B3D8786" w:rsidR="008643C2" w:rsidRDefault="008643C2" w:rsidP="008643C2">
            <w:pPr>
              <w:pStyle w:val="Heading2"/>
            </w:pPr>
            <w:r>
              <w:t>12:30 PM – 1:30 PM</w:t>
            </w:r>
          </w:p>
        </w:tc>
        <w:tc>
          <w:tcPr>
            <w:tcW w:w="5213" w:type="dxa"/>
          </w:tcPr>
          <w:p w14:paraId="5E3E0805" w14:textId="4E6E82A4" w:rsidR="008643C2" w:rsidRPr="007A6859" w:rsidRDefault="008643C2" w:rsidP="009F3424">
            <w:r>
              <w:t>Lunch</w:t>
            </w:r>
          </w:p>
        </w:tc>
        <w:tc>
          <w:tcPr>
            <w:tcW w:w="2348" w:type="dxa"/>
          </w:tcPr>
          <w:p w14:paraId="0CC6925E" w14:textId="77777777" w:rsidR="008643C2" w:rsidRDefault="008643C2" w:rsidP="009F3424">
            <w:pPr>
              <w:pStyle w:val="Location"/>
            </w:pPr>
          </w:p>
        </w:tc>
      </w:tr>
      <w:tr w:rsidR="003104AA" w14:paraId="1BFABF2B" w14:textId="77777777" w:rsidTr="00BD701C">
        <w:tc>
          <w:tcPr>
            <w:tcW w:w="2794" w:type="dxa"/>
          </w:tcPr>
          <w:p w14:paraId="000FBADE" w14:textId="47E3AFD7" w:rsidR="003104AA" w:rsidRPr="00E7243F" w:rsidRDefault="008643C2" w:rsidP="008643C2">
            <w:pPr>
              <w:pStyle w:val="Heading2"/>
            </w:pPr>
            <w:r>
              <w:t>1</w:t>
            </w:r>
            <w:r w:rsidR="003104AA">
              <w:t>:</w:t>
            </w:r>
            <w:r>
              <w:t>30</w:t>
            </w:r>
            <w:r w:rsidR="003104AA">
              <w:t xml:space="preserve"> </w:t>
            </w:r>
            <w:r>
              <w:t>PM</w:t>
            </w:r>
            <w:r w:rsidRPr="00E7243F">
              <w:t xml:space="preserve"> </w:t>
            </w:r>
            <w:r w:rsidR="003104AA" w:rsidRPr="00E7243F">
              <w:t xml:space="preserve">– </w:t>
            </w:r>
            <w:r>
              <w:t>2</w:t>
            </w:r>
            <w:r w:rsidR="00547B86">
              <w:t>:</w:t>
            </w:r>
            <w:r>
              <w:t>30</w:t>
            </w:r>
            <w:r w:rsidR="003104AA">
              <w:t xml:space="preserve"> PM</w:t>
            </w:r>
          </w:p>
        </w:tc>
        <w:tc>
          <w:tcPr>
            <w:tcW w:w="5213" w:type="dxa"/>
          </w:tcPr>
          <w:p w14:paraId="76808A7F" w14:textId="345CECFD" w:rsidR="003104AA" w:rsidRPr="00E24008" w:rsidRDefault="00547B86" w:rsidP="00BD701C">
            <w:pPr>
              <w:pStyle w:val="Heading2"/>
            </w:pPr>
            <w:r w:rsidRPr="00547B86">
              <w:t>Spring Cloud Config</w:t>
            </w:r>
          </w:p>
        </w:tc>
        <w:tc>
          <w:tcPr>
            <w:tcW w:w="2348" w:type="dxa"/>
          </w:tcPr>
          <w:p w14:paraId="3C4E1EA7" w14:textId="6BFC6A18" w:rsidR="003104AA" w:rsidRPr="00D274EE" w:rsidRDefault="003104AA" w:rsidP="00BD701C">
            <w:pPr>
              <w:pStyle w:val="Location"/>
            </w:pPr>
            <w:r>
              <w:t>Lesson</w:t>
            </w:r>
            <w:r w:rsidR="00547B86">
              <w:t xml:space="preserve"> + Lab</w:t>
            </w:r>
          </w:p>
        </w:tc>
      </w:tr>
      <w:tr w:rsidR="003104AA" w14:paraId="159F1A8B" w14:textId="77777777" w:rsidTr="00BD701C">
        <w:tc>
          <w:tcPr>
            <w:tcW w:w="2794" w:type="dxa"/>
          </w:tcPr>
          <w:p w14:paraId="7D848792" w14:textId="54BE9357" w:rsidR="003104AA" w:rsidRPr="00E7243F" w:rsidRDefault="008643C2" w:rsidP="008643C2">
            <w:pPr>
              <w:pStyle w:val="Heading2"/>
            </w:pPr>
            <w:r>
              <w:t>2</w:t>
            </w:r>
            <w:r w:rsidR="003104AA">
              <w:t>:</w:t>
            </w:r>
            <w:r>
              <w:t>30</w:t>
            </w:r>
            <w:r w:rsidR="003104AA" w:rsidRPr="00E7243F">
              <w:t xml:space="preserve"> </w:t>
            </w:r>
            <w:r>
              <w:t>PM</w:t>
            </w:r>
            <w:r w:rsidRPr="00E7243F">
              <w:t xml:space="preserve"> </w:t>
            </w:r>
            <w:r w:rsidR="003104AA" w:rsidRPr="00E7243F">
              <w:t xml:space="preserve">– </w:t>
            </w:r>
            <w:r>
              <w:t>3</w:t>
            </w:r>
            <w:r w:rsidR="003104AA">
              <w:t xml:space="preserve">:30 </w:t>
            </w:r>
            <w:r>
              <w:t>PM</w:t>
            </w:r>
          </w:p>
        </w:tc>
        <w:tc>
          <w:tcPr>
            <w:tcW w:w="5213" w:type="dxa"/>
          </w:tcPr>
          <w:p w14:paraId="6051D9A8" w14:textId="31708CF5" w:rsidR="003104AA" w:rsidRDefault="00547B86" w:rsidP="00BD701C">
            <w:pPr>
              <w:pStyle w:val="Heading2"/>
            </w:pPr>
            <w:r w:rsidRPr="00547B86">
              <w:t>Spring Cloud Netflix - Service Discovery</w:t>
            </w:r>
          </w:p>
        </w:tc>
        <w:tc>
          <w:tcPr>
            <w:tcW w:w="2348" w:type="dxa"/>
          </w:tcPr>
          <w:p w14:paraId="3F17F858" w14:textId="45DC5B9C" w:rsidR="003104AA" w:rsidRPr="00D274EE" w:rsidRDefault="003104AA" w:rsidP="00BD701C">
            <w:pPr>
              <w:pStyle w:val="Location"/>
            </w:pPr>
            <w:r>
              <w:t>Lesson</w:t>
            </w:r>
            <w:r w:rsidR="00547B86">
              <w:t xml:space="preserve"> + Lab</w:t>
            </w:r>
          </w:p>
        </w:tc>
      </w:tr>
      <w:tr w:rsidR="008643C2" w14:paraId="01AA8884" w14:textId="77777777" w:rsidTr="009F3424">
        <w:tc>
          <w:tcPr>
            <w:tcW w:w="2794" w:type="dxa"/>
          </w:tcPr>
          <w:p w14:paraId="6FBEE7FB" w14:textId="04E8A594" w:rsidR="008643C2" w:rsidRDefault="008643C2" w:rsidP="008643C2">
            <w:pPr>
              <w:pStyle w:val="Heading2"/>
            </w:pPr>
            <w:r>
              <w:t>3:30 PM – 3:45 PM</w:t>
            </w:r>
          </w:p>
        </w:tc>
        <w:tc>
          <w:tcPr>
            <w:tcW w:w="5213" w:type="dxa"/>
          </w:tcPr>
          <w:p w14:paraId="09D67CA0" w14:textId="58E505C0" w:rsidR="008643C2" w:rsidRPr="007A6859" w:rsidRDefault="008643C2" w:rsidP="009F3424">
            <w:r>
              <w:t>Break</w:t>
            </w:r>
          </w:p>
        </w:tc>
        <w:tc>
          <w:tcPr>
            <w:tcW w:w="2348" w:type="dxa"/>
          </w:tcPr>
          <w:p w14:paraId="0477C418" w14:textId="77777777" w:rsidR="008643C2" w:rsidRDefault="008643C2" w:rsidP="009F3424">
            <w:pPr>
              <w:pStyle w:val="Location"/>
            </w:pPr>
          </w:p>
        </w:tc>
      </w:tr>
      <w:tr w:rsidR="003104AA" w14:paraId="62699D4B" w14:textId="77777777" w:rsidTr="00BD701C">
        <w:tc>
          <w:tcPr>
            <w:tcW w:w="2794" w:type="dxa"/>
          </w:tcPr>
          <w:p w14:paraId="5974EBB7" w14:textId="0B1FD0BE" w:rsidR="003104AA" w:rsidRPr="00E7243F" w:rsidRDefault="008643C2" w:rsidP="008643C2">
            <w:pPr>
              <w:pStyle w:val="Heading2"/>
            </w:pPr>
            <w:r>
              <w:t>3</w:t>
            </w:r>
            <w:r w:rsidR="00625823">
              <w:t>:</w:t>
            </w:r>
            <w:r>
              <w:t>45</w:t>
            </w:r>
            <w:r w:rsidR="003104AA">
              <w:t xml:space="preserve"> </w:t>
            </w:r>
            <w:r w:rsidR="008D0DFA">
              <w:t xml:space="preserve">PM </w:t>
            </w:r>
            <w:r w:rsidR="003104AA" w:rsidRPr="00E7243F">
              <w:t xml:space="preserve">– </w:t>
            </w:r>
            <w:r>
              <w:t>4</w:t>
            </w:r>
            <w:r w:rsidR="003104AA">
              <w:t>:</w:t>
            </w:r>
            <w:r>
              <w:t>45</w:t>
            </w:r>
            <w:r w:rsidR="003104AA">
              <w:t xml:space="preserve"> </w:t>
            </w:r>
            <w:r w:rsidR="008D0DFA">
              <w:t>PM</w:t>
            </w:r>
          </w:p>
        </w:tc>
        <w:tc>
          <w:tcPr>
            <w:tcW w:w="5213" w:type="dxa"/>
          </w:tcPr>
          <w:p w14:paraId="7583B67A" w14:textId="12DB8D6D" w:rsidR="003104AA" w:rsidRPr="0031045F" w:rsidRDefault="00547B86" w:rsidP="00BD701C">
            <w:pPr>
              <w:pStyle w:val="Heading2"/>
            </w:pPr>
            <w:r w:rsidRPr="00547B86">
              <w:t>Spring Cloud Netflix - Client Side Load Balancing</w:t>
            </w:r>
          </w:p>
        </w:tc>
        <w:tc>
          <w:tcPr>
            <w:tcW w:w="2348" w:type="dxa"/>
          </w:tcPr>
          <w:p w14:paraId="58FC4ED8" w14:textId="0BCD399C" w:rsidR="003104AA" w:rsidRPr="00D274EE" w:rsidRDefault="003104AA" w:rsidP="00BD701C">
            <w:pPr>
              <w:pStyle w:val="Location"/>
            </w:pPr>
            <w:r>
              <w:t>Lesson</w:t>
            </w:r>
            <w:r w:rsidR="00547B86">
              <w:t xml:space="preserve"> + Lab</w:t>
            </w:r>
          </w:p>
        </w:tc>
      </w:tr>
      <w:tr w:rsidR="003104AA" w14:paraId="040606C4" w14:textId="77777777" w:rsidTr="00BD701C">
        <w:tc>
          <w:tcPr>
            <w:tcW w:w="2794" w:type="dxa"/>
          </w:tcPr>
          <w:p w14:paraId="621D18D0" w14:textId="71E17339" w:rsidR="003104AA" w:rsidRDefault="008643C2" w:rsidP="008643C2">
            <w:pPr>
              <w:pStyle w:val="Heading2"/>
            </w:pPr>
            <w:r>
              <w:t>4</w:t>
            </w:r>
            <w:r w:rsidR="003104AA">
              <w:t>:</w:t>
            </w:r>
            <w:r>
              <w:t>45 PM – 5</w:t>
            </w:r>
            <w:r w:rsidR="003104AA">
              <w:t>:</w:t>
            </w:r>
            <w:r>
              <w:t>30</w:t>
            </w:r>
            <w:r w:rsidR="003104AA">
              <w:t xml:space="preserve"> PM</w:t>
            </w:r>
          </w:p>
        </w:tc>
        <w:tc>
          <w:tcPr>
            <w:tcW w:w="5213" w:type="dxa"/>
          </w:tcPr>
          <w:p w14:paraId="114DBE14" w14:textId="3B6FBA3E" w:rsidR="003104AA" w:rsidRPr="007A6859" w:rsidRDefault="00ED3DAE" w:rsidP="00BD701C">
            <w:pPr>
              <w:pStyle w:val="Heading2"/>
            </w:pPr>
            <w:r w:rsidRPr="00ED3DAE">
              <w:t>Spring Cloud Netflix - Circuit Breaking</w:t>
            </w:r>
          </w:p>
        </w:tc>
        <w:tc>
          <w:tcPr>
            <w:tcW w:w="2348" w:type="dxa"/>
          </w:tcPr>
          <w:p w14:paraId="6E81C8EC" w14:textId="77777777" w:rsidR="003104AA" w:rsidRDefault="003104AA" w:rsidP="00BD701C">
            <w:pPr>
              <w:pStyle w:val="Location"/>
            </w:pPr>
            <w:r>
              <w:t>Lesson + Lab</w:t>
            </w:r>
          </w:p>
        </w:tc>
      </w:tr>
      <w:tr w:rsidR="003104AA" w14:paraId="455E60A4" w14:textId="77777777" w:rsidTr="00BD701C">
        <w:tc>
          <w:tcPr>
            <w:tcW w:w="2794" w:type="dxa"/>
          </w:tcPr>
          <w:p w14:paraId="36FF94DF" w14:textId="1D363F50" w:rsidR="003104AA" w:rsidRDefault="008643C2" w:rsidP="008643C2">
            <w:pPr>
              <w:pStyle w:val="Heading2"/>
            </w:pPr>
            <w:r>
              <w:t>5</w:t>
            </w:r>
            <w:r w:rsidR="00ED3DAE">
              <w:t>:</w:t>
            </w:r>
            <w:r>
              <w:t>30 PM – 6</w:t>
            </w:r>
            <w:r w:rsidR="003104AA">
              <w:t>:00 PM</w:t>
            </w:r>
          </w:p>
        </w:tc>
        <w:tc>
          <w:tcPr>
            <w:tcW w:w="5213" w:type="dxa"/>
          </w:tcPr>
          <w:p w14:paraId="05FEF7FF" w14:textId="5D0A404A" w:rsidR="003104AA" w:rsidRDefault="00ED3DAE" w:rsidP="00BD701C">
            <w:pPr>
              <w:pStyle w:val="Heading2"/>
            </w:pPr>
            <w:r>
              <w:t>Review and Wrap-up</w:t>
            </w:r>
          </w:p>
        </w:tc>
        <w:tc>
          <w:tcPr>
            <w:tcW w:w="2348" w:type="dxa"/>
          </w:tcPr>
          <w:p w14:paraId="217CA1F8" w14:textId="6D514EEA" w:rsidR="003104AA" w:rsidRDefault="003104AA" w:rsidP="00BD701C">
            <w:pPr>
              <w:pStyle w:val="Location"/>
            </w:pPr>
          </w:p>
        </w:tc>
      </w:tr>
    </w:tbl>
    <w:p w14:paraId="48C7613E" w14:textId="77777777" w:rsidR="003104AA" w:rsidRDefault="003104AA" w:rsidP="00C62808">
      <w:pPr>
        <w:spacing w:before="0" w:after="0" w:line="240" w:lineRule="auto"/>
      </w:pPr>
    </w:p>
    <w:sectPr w:rsidR="003104AA" w:rsidSect="00C62808">
      <w:pgSz w:w="12240" w:h="15840"/>
      <w:pgMar w:top="720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61"/>
    <w:rsid w:val="00044F8C"/>
    <w:rsid w:val="000808E7"/>
    <w:rsid w:val="00103BC3"/>
    <w:rsid w:val="001647AA"/>
    <w:rsid w:val="00183805"/>
    <w:rsid w:val="00185CD0"/>
    <w:rsid w:val="001A177B"/>
    <w:rsid w:val="001D77C9"/>
    <w:rsid w:val="001E267D"/>
    <w:rsid w:val="00215FB1"/>
    <w:rsid w:val="002529BC"/>
    <w:rsid w:val="00276457"/>
    <w:rsid w:val="00285E1F"/>
    <w:rsid w:val="00286A61"/>
    <w:rsid w:val="002A0E72"/>
    <w:rsid w:val="002B433A"/>
    <w:rsid w:val="0031045F"/>
    <w:rsid w:val="003104AA"/>
    <w:rsid w:val="003D4149"/>
    <w:rsid w:val="003E21E8"/>
    <w:rsid w:val="003E62E6"/>
    <w:rsid w:val="0042689F"/>
    <w:rsid w:val="00456E9E"/>
    <w:rsid w:val="005354C1"/>
    <w:rsid w:val="00547B86"/>
    <w:rsid w:val="00625823"/>
    <w:rsid w:val="00671489"/>
    <w:rsid w:val="006A3B21"/>
    <w:rsid w:val="00740A9E"/>
    <w:rsid w:val="007A6859"/>
    <w:rsid w:val="007C645B"/>
    <w:rsid w:val="008643C2"/>
    <w:rsid w:val="008D0DFA"/>
    <w:rsid w:val="00944E0C"/>
    <w:rsid w:val="00945767"/>
    <w:rsid w:val="009D22E4"/>
    <w:rsid w:val="009F49CC"/>
    <w:rsid w:val="00A047E1"/>
    <w:rsid w:val="00B1229F"/>
    <w:rsid w:val="00B4050E"/>
    <w:rsid w:val="00B46BA6"/>
    <w:rsid w:val="00B63448"/>
    <w:rsid w:val="00BB5A91"/>
    <w:rsid w:val="00BD701C"/>
    <w:rsid w:val="00C041DB"/>
    <w:rsid w:val="00C62808"/>
    <w:rsid w:val="00CD440E"/>
    <w:rsid w:val="00D06063"/>
    <w:rsid w:val="00D268A5"/>
    <w:rsid w:val="00D274EE"/>
    <w:rsid w:val="00D80667"/>
    <w:rsid w:val="00D868B9"/>
    <w:rsid w:val="00DD48AC"/>
    <w:rsid w:val="00DD4F0F"/>
    <w:rsid w:val="00DF49BA"/>
    <w:rsid w:val="00E24008"/>
    <w:rsid w:val="00E7243F"/>
    <w:rsid w:val="00ED3DAE"/>
    <w:rsid w:val="00F01ACA"/>
    <w:rsid w:val="00F1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CE3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5c:p7qrsyh135176grcl6njf4dw0000gp:T:TM0280621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42E7783BE78249B06E2C17244B0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6CDA-16D1-ED42-9D8C-7004BA9543DF}"/>
      </w:docPartPr>
      <w:docPartBody>
        <w:p w:rsidR="006C2863" w:rsidRDefault="006C2863">
          <w:pPr>
            <w:pStyle w:val="0142E7783BE78249B06E2C17244B0EBB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EE29370CE93CB49A2575E41B3CC1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BF58F-5E4E-B344-A5DC-C6D17B4EAEFB}"/>
      </w:docPartPr>
      <w:docPartBody>
        <w:p w:rsidR="006C2863" w:rsidRDefault="006C2863">
          <w:pPr>
            <w:pStyle w:val="FEE29370CE93CB49A2575E41B3CC17AC"/>
          </w:pPr>
          <w:r>
            <w:t>[Click to select date]</w:t>
          </w:r>
        </w:p>
      </w:docPartBody>
    </w:docPart>
    <w:docPart>
      <w:docPartPr>
        <w:name w:val="A1890A4637FA3146AA2EF89BB158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DB9D-59DC-0448-B115-E01D3F7F2664}"/>
      </w:docPartPr>
      <w:docPartBody>
        <w:p w:rsidR="006C2863" w:rsidRDefault="006C2863">
          <w:pPr>
            <w:pStyle w:val="A1890A4637FA3146AA2EF89BB158CFBD"/>
          </w:pPr>
          <w:r>
            <w:t>Continental Breakfast</w:t>
          </w:r>
        </w:p>
      </w:docPartBody>
    </w:docPart>
    <w:docPart>
      <w:docPartPr>
        <w:name w:val="0428A26FFEB3D747978C48BA2CB7B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DB23-255F-C744-8DE8-8085D010FE94}"/>
      </w:docPartPr>
      <w:docPartBody>
        <w:p w:rsidR="006C2863" w:rsidRDefault="006C2863" w:rsidP="006C2863">
          <w:pPr>
            <w:pStyle w:val="0428A26FFEB3D747978C48BA2CB7B2A1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CA044BDC5084BC47B4086C60D1986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7D78B-6244-6640-ACB2-0822D82B118C}"/>
      </w:docPartPr>
      <w:docPartBody>
        <w:p w:rsidR="006C2863" w:rsidRDefault="006C2863" w:rsidP="006C2863">
          <w:pPr>
            <w:pStyle w:val="CA044BDC5084BC47B4086C60D19864C2"/>
          </w:pPr>
          <w:r>
            <w:t>[Click to select date]</w:t>
          </w:r>
        </w:p>
      </w:docPartBody>
    </w:docPart>
    <w:docPart>
      <w:docPartPr>
        <w:name w:val="D12CC9C9CCC53143BB59F69BDC5E4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EA79-74CA-4B44-9098-4E932FAA610F}"/>
      </w:docPartPr>
      <w:docPartBody>
        <w:p w:rsidR="006C2863" w:rsidRDefault="006C2863" w:rsidP="006C2863">
          <w:pPr>
            <w:pStyle w:val="D12CC9C9CCC53143BB59F69BDC5E45C0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1D4B3D7237BB0246B2BED6A2E888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D630-C7BA-314E-9632-A6EECE4CB745}"/>
      </w:docPartPr>
      <w:docPartBody>
        <w:p w:rsidR="006C2863" w:rsidRDefault="006C2863" w:rsidP="006C2863">
          <w:pPr>
            <w:pStyle w:val="1D4B3D7237BB0246B2BED6A2E8882C85"/>
          </w:pPr>
          <w:r>
            <w:t>[Click to select date]</w:t>
          </w:r>
        </w:p>
      </w:docPartBody>
    </w:docPart>
    <w:docPart>
      <w:docPartPr>
        <w:name w:val="860FB3301F0E014BA460653B659E2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4E0A-2FF2-8343-B536-AB9C9361445B}"/>
      </w:docPartPr>
      <w:docPartBody>
        <w:p w:rsidR="006C2863" w:rsidRDefault="006C2863" w:rsidP="006C2863">
          <w:pPr>
            <w:pStyle w:val="860FB3301F0E014BA460653B659E25D9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3A2365772C67EC45AC14D128685FC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4D566-362D-4D45-AF39-1CEFF1750432}"/>
      </w:docPartPr>
      <w:docPartBody>
        <w:p w:rsidR="006C2863" w:rsidRDefault="006C2863" w:rsidP="006C2863">
          <w:pPr>
            <w:pStyle w:val="3A2365772C67EC45AC14D128685FC82A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63"/>
    <w:rsid w:val="00332C3B"/>
    <w:rsid w:val="006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863"/>
    <w:rPr>
      <w:color w:val="808080"/>
    </w:rPr>
  </w:style>
  <w:style w:type="paragraph" w:customStyle="1" w:styleId="0142E7783BE78249B06E2C17244B0EBB">
    <w:name w:val="0142E7783BE78249B06E2C17244B0EBB"/>
  </w:style>
  <w:style w:type="paragraph" w:customStyle="1" w:styleId="FEE29370CE93CB49A2575E41B3CC17AC">
    <w:name w:val="FEE29370CE93CB49A2575E41B3CC17AC"/>
  </w:style>
  <w:style w:type="paragraph" w:customStyle="1" w:styleId="069792E66D41514CBE383E1B180E9EAE">
    <w:name w:val="069792E66D41514CBE383E1B180E9EAE"/>
  </w:style>
  <w:style w:type="paragraph" w:customStyle="1" w:styleId="D1E16953F0D81541ACA0027532347099">
    <w:name w:val="D1E16953F0D81541ACA0027532347099"/>
  </w:style>
  <w:style w:type="paragraph" w:customStyle="1" w:styleId="203C57632CB1754595E7AACAD0B20CCF">
    <w:name w:val="203C57632CB1754595E7AACAD0B20CCF"/>
  </w:style>
  <w:style w:type="paragraph" w:customStyle="1" w:styleId="3ED1D45BAEEB924B8016F633E25A093A">
    <w:name w:val="3ED1D45BAEEB924B8016F633E25A093A"/>
  </w:style>
  <w:style w:type="paragraph" w:customStyle="1" w:styleId="FEACAAE299CD6C42B7B5B8978A4047C5">
    <w:name w:val="FEACAAE299CD6C42B7B5B8978A4047C5"/>
  </w:style>
  <w:style w:type="paragraph" w:customStyle="1" w:styleId="9BFCEB88DAB0E845B64B59D4116D0BD5">
    <w:name w:val="9BFCEB88DAB0E845B64B59D4116D0BD5"/>
  </w:style>
  <w:style w:type="paragraph" w:customStyle="1" w:styleId="F3F426C45AC9614FA66AADCCE71F3659">
    <w:name w:val="F3F426C45AC9614FA66AADCCE71F3659"/>
  </w:style>
  <w:style w:type="paragraph" w:customStyle="1" w:styleId="6FE6331D329EB445917814B9179C59B6">
    <w:name w:val="6FE6331D329EB445917814B9179C59B6"/>
  </w:style>
  <w:style w:type="paragraph" w:customStyle="1" w:styleId="A84B5938053A8A49A91F97198EAEDB72">
    <w:name w:val="A84B5938053A8A49A91F97198EAEDB72"/>
  </w:style>
  <w:style w:type="paragraph" w:customStyle="1" w:styleId="A1890A4637FA3146AA2EF89BB158CFBD">
    <w:name w:val="A1890A4637FA3146AA2EF89BB158CFBD"/>
  </w:style>
  <w:style w:type="paragraph" w:customStyle="1" w:styleId="B50DCFB67912EA4285FB065A18B5CDED">
    <w:name w:val="B50DCFB67912EA4285FB065A18B5CDED"/>
  </w:style>
  <w:style w:type="paragraph" w:customStyle="1" w:styleId="67A90C67A6668D43AE3CDF9E8E26A7C7">
    <w:name w:val="67A90C67A6668D43AE3CDF9E8E26A7C7"/>
  </w:style>
  <w:style w:type="paragraph" w:customStyle="1" w:styleId="EE593D17F7A368478131B5078C788337">
    <w:name w:val="EE593D17F7A368478131B5078C788337"/>
  </w:style>
  <w:style w:type="paragraph" w:customStyle="1" w:styleId="BB967342763432439A979BDCE962659A">
    <w:name w:val="BB967342763432439A979BDCE962659A"/>
  </w:style>
  <w:style w:type="paragraph" w:customStyle="1" w:styleId="E62FDBCA9FD9F34B8FAA77FE6BA89328">
    <w:name w:val="E62FDBCA9FD9F34B8FAA77FE6BA89328"/>
  </w:style>
  <w:style w:type="paragraph" w:customStyle="1" w:styleId="2E3DAF5D6AFD494E825C0E556DAFDA33">
    <w:name w:val="2E3DAF5D6AFD494E825C0E556DAFDA33"/>
  </w:style>
  <w:style w:type="paragraph" w:customStyle="1" w:styleId="8E58A1DCED62DF44A043B2DA892EDEDD">
    <w:name w:val="8E58A1DCED62DF44A043B2DA892EDEDD"/>
  </w:style>
  <w:style w:type="paragraph" w:customStyle="1" w:styleId="55926C3DC4B7894CBA81B12C8FC62865">
    <w:name w:val="55926C3DC4B7894CBA81B12C8FC62865"/>
  </w:style>
  <w:style w:type="paragraph" w:customStyle="1" w:styleId="0C8286E69A0C6C48BE13D881C377EEE9">
    <w:name w:val="0C8286E69A0C6C48BE13D881C377EEE9"/>
  </w:style>
  <w:style w:type="paragraph" w:customStyle="1" w:styleId="6732D83BE9662C43B676E6663AE129F2">
    <w:name w:val="6732D83BE9662C43B676E6663AE129F2"/>
  </w:style>
  <w:style w:type="paragraph" w:customStyle="1" w:styleId="13984110FD35EF498887064F9CBB207C">
    <w:name w:val="13984110FD35EF498887064F9CBB207C"/>
  </w:style>
  <w:style w:type="paragraph" w:customStyle="1" w:styleId="65AA5343EB773A4BA16CF7CFC0AF51AF">
    <w:name w:val="65AA5343EB773A4BA16CF7CFC0AF51AF"/>
  </w:style>
  <w:style w:type="paragraph" w:customStyle="1" w:styleId="9A3166ED493B5B4A91792261FD4D505E">
    <w:name w:val="9A3166ED493B5B4A91792261FD4D505E"/>
  </w:style>
  <w:style w:type="paragraph" w:customStyle="1" w:styleId="412BFDDFC6E7A14E841A0B9F0968F8E4">
    <w:name w:val="412BFDDFC6E7A14E841A0B9F0968F8E4"/>
  </w:style>
  <w:style w:type="paragraph" w:customStyle="1" w:styleId="A851FC2916503F43BCD6FC782A02874F">
    <w:name w:val="A851FC2916503F43BCD6FC782A02874F"/>
  </w:style>
  <w:style w:type="paragraph" w:customStyle="1" w:styleId="C8EA3F01ABD4F24883880C86803BCFA9">
    <w:name w:val="C8EA3F01ABD4F24883880C86803BCFA9"/>
  </w:style>
  <w:style w:type="paragraph" w:customStyle="1" w:styleId="A9DF7C74A399C04CA73D1640A26D57F6">
    <w:name w:val="A9DF7C74A399C04CA73D1640A26D57F6"/>
  </w:style>
  <w:style w:type="paragraph" w:customStyle="1" w:styleId="1F70647D16F4D046B47652DBB52B6646">
    <w:name w:val="1F70647D16F4D046B47652DBB52B6646"/>
  </w:style>
  <w:style w:type="paragraph" w:customStyle="1" w:styleId="BDAC116D09E48C499A79201B742BA407">
    <w:name w:val="BDAC116D09E48C499A79201B742BA407"/>
  </w:style>
  <w:style w:type="paragraph" w:customStyle="1" w:styleId="880FD62F87E7854FB60B3D35F274E8FF">
    <w:name w:val="880FD62F87E7854FB60B3D35F274E8FF"/>
    <w:rsid w:val="006C2863"/>
  </w:style>
  <w:style w:type="paragraph" w:customStyle="1" w:styleId="3FB22E220B123B4FAA6B1D32EBFE4DA9">
    <w:name w:val="3FB22E220B123B4FAA6B1D32EBFE4DA9"/>
    <w:rsid w:val="006C2863"/>
  </w:style>
  <w:style w:type="paragraph" w:customStyle="1" w:styleId="9A9726D04032394A99E0CEB7D879647F">
    <w:name w:val="9A9726D04032394A99E0CEB7D879647F"/>
    <w:rsid w:val="006C2863"/>
  </w:style>
  <w:style w:type="paragraph" w:customStyle="1" w:styleId="EE09A2B34BF6D24C9E0D77EA1396F034">
    <w:name w:val="EE09A2B34BF6D24C9E0D77EA1396F034"/>
    <w:rsid w:val="006C2863"/>
  </w:style>
  <w:style w:type="paragraph" w:customStyle="1" w:styleId="BB3C30D11B572640964A7C88E46104B6">
    <w:name w:val="BB3C30D11B572640964A7C88E46104B6"/>
    <w:rsid w:val="006C2863"/>
  </w:style>
  <w:style w:type="paragraph" w:customStyle="1" w:styleId="0428A26FFEB3D747978C48BA2CB7B2A1">
    <w:name w:val="0428A26FFEB3D747978C48BA2CB7B2A1"/>
    <w:rsid w:val="006C2863"/>
  </w:style>
  <w:style w:type="paragraph" w:customStyle="1" w:styleId="CA044BDC5084BC47B4086C60D19864C2">
    <w:name w:val="CA044BDC5084BC47B4086C60D19864C2"/>
    <w:rsid w:val="006C2863"/>
  </w:style>
  <w:style w:type="paragraph" w:customStyle="1" w:styleId="F24BB1410E340E4BABD42027AD06D9E4">
    <w:name w:val="F24BB1410E340E4BABD42027AD06D9E4"/>
    <w:rsid w:val="006C2863"/>
  </w:style>
  <w:style w:type="paragraph" w:customStyle="1" w:styleId="D12CC9C9CCC53143BB59F69BDC5E45C0">
    <w:name w:val="D12CC9C9CCC53143BB59F69BDC5E45C0"/>
    <w:rsid w:val="006C2863"/>
  </w:style>
  <w:style w:type="paragraph" w:customStyle="1" w:styleId="1D4B3D7237BB0246B2BED6A2E8882C85">
    <w:name w:val="1D4B3D7237BB0246B2BED6A2E8882C85"/>
    <w:rsid w:val="006C2863"/>
  </w:style>
  <w:style w:type="paragraph" w:customStyle="1" w:styleId="CC6EB852F3F5674EA75A60EC37738528">
    <w:name w:val="CC6EB852F3F5674EA75A60EC37738528"/>
    <w:rsid w:val="006C2863"/>
  </w:style>
  <w:style w:type="paragraph" w:customStyle="1" w:styleId="605B2CB5173D514DAA2C4BC9F3EF78C5">
    <w:name w:val="605B2CB5173D514DAA2C4BC9F3EF78C5"/>
    <w:rsid w:val="006C2863"/>
  </w:style>
  <w:style w:type="paragraph" w:customStyle="1" w:styleId="860FB3301F0E014BA460653B659E25D9">
    <w:name w:val="860FB3301F0E014BA460653B659E25D9"/>
    <w:rsid w:val="006C2863"/>
  </w:style>
  <w:style w:type="paragraph" w:customStyle="1" w:styleId="3A2365772C67EC45AC14D128685FC82A">
    <w:name w:val="3A2365772C67EC45AC14D128685FC82A"/>
    <w:rsid w:val="006C286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863"/>
    <w:rPr>
      <w:color w:val="808080"/>
    </w:rPr>
  </w:style>
  <w:style w:type="paragraph" w:customStyle="1" w:styleId="0142E7783BE78249B06E2C17244B0EBB">
    <w:name w:val="0142E7783BE78249B06E2C17244B0EBB"/>
  </w:style>
  <w:style w:type="paragraph" w:customStyle="1" w:styleId="FEE29370CE93CB49A2575E41B3CC17AC">
    <w:name w:val="FEE29370CE93CB49A2575E41B3CC17AC"/>
  </w:style>
  <w:style w:type="paragraph" w:customStyle="1" w:styleId="069792E66D41514CBE383E1B180E9EAE">
    <w:name w:val="069792E66D41514CBE383E1B180E9EAE"/>
  </w:style>
  <w:style w:type="paragraph" w:customStyle="1" w:styleId="D1E16953F0D81541ACA0027532347099">
    <w:name w:val="D1E16953F0D81541ACA0027532347099"/>
  </w:style>
  <w:style w:type="paragraph" w:customStyle="1" w:styleId="203C57632CB1754595E7AACAD0B20CCF">
    <w:name w:val="203C57632CB1754595E7AACAD0B20CCF"/>
  </w:style>
  <w:style w:type="paragraph" w:customStyle="1" w:styleId="3ED1D45BAEEB924B8016F633E25A093A">
    <w:name w:val="3ED1D45BAEEB924B8016F633E25A093A"/>
  </w:style>
  <w:style w:type="paragraph" w:customStyle="1" w:styleId="FEACAAE299CD6C42B7B5B8978A4047C5">
    <w:name w:val="FEACAAE299CD6C42B7B5B8978A4047C5"/>
  </w:style>
  <w:style w:type="paragraph" w:customStyle="1" w:styleId="9BFCEB88DAB0E845B64B59D4116D0BD5">
    <w:name w:val="9BFCEB88DAB0E845B64B59D4116D0BD5"/>
  </w:style>
  <w:style w:type="paragraph" w:customStyle="1" w:styleId="F3F426C45AC9614FA66AADCCE71F3659">
    <w:name w:val="F3F426C45AC9614FA66AADCCE71F3659"/>
  </w:style>
  <w:style w:type="paragraph" w:customStyle="1" w:styleId="6FE6331D329EB445917814B9179C59B6">
    <w:name w:val="6FE6331D329EB445917814B9179C59B6"/>
  </w:style>
  <w:style w:type="paragraph" w:customStyle="1" w:styleId="A84B5938053A8A49A91F97198EAEDB72">
    <w:name w:val="A84B5938053A8A49A91F97198EAEDB72"/>
  </w:style>
  <w:style w:type="paragraph" w:customStyle="1" w:styleId="A1890A4637FA3146AA2EF89BB158CFBD">
    <w:name w:val="A1890A4637FA3146AA2EF89BB158CFBD"/>
  </w:style>
  <w:style w:type="paragraph" w:customStyle="1" w:styleId="B50DCFB67912EA4285FB065A18B5CDED">
    <w:name w:val="B50DCFB67912EA4285FB065A18B5CDED"/>
  </w:style>
  <w:style w:type="paragraph" w:customStyle="1" w:styleId="67A90C67A6668D43AE3CDF9E8E26A7C7">
    <w:name w:val="67A90C67A6668D43AE3CDF9E8E26A7C7"/>
  </w:style>
  <w:style w:type="paragraph" w:customStyle="1" w:styleId="EE593D17F7A368478131B5078C788337">
    <w:name w:val="EE593D17F7A368478131B5078C788337"/>
  </w:style>
  <w:style w:type="paragraph" w:customStyle="1" w:styleId="BB967342763432439A979BDCE962659A">
    <w:name w:val="BB967342763432439A979BDCE962659A"/>
  </w:style>
  <w:style w:type="paragraph" w:customStyle="1" w:styleId="E62FDBCA9FD9F34B8FAA77FE6BA89328">
    <w:name w:val="E62FDBCA9FD9F34B8FAA77FE6BA89328"/>
  </w:style>
  <w:style w:type="paragraph" w:customStyle="1" w:styleId="2E3DAF5D6AFD494E825C0E556DAFDA33">
    <w:name w:val="2E3DAF5D6AFD494E825C0E556DAFDA33"/>
  </w:style>
  <w:style w:type="paragraph" w:customStyle="1" w:styleId="8E58A1DCED62DF44A043B2DA892EDEDD">
    <w:name w:val="8E58A1DCED62DF44A043B2DA892EDEDD"/>
  </w:style>
  <w:style w:type="paragraph" w:customStyle="1" w:styleId="55926C3DC4B7894CBA81B12C8FC62865">
    <w:name w:val="55926C3DC4B7894CBA81B12C8FC62865"/>
  </w:style>
  <w:style w:type="paragraph" w:customStyle="1" w:styleId="0C8286E69A0C6C48BE13D881C377EEE9">
    <w:name w:val="0C8286E69A0C6C48BE13D881C377EEE9"/>
  </w:style>
  <w:style w:type="paragraph" w:customStyle="1" w:styleId="6732D83BE9662C43B676E6663AE129F2">
    <w:name w:val="6732D83BE9662C43B676E6663AE129F2"/>
  </w:style>
  <w:style w:type="paragraph" w:customStyle="1" w:styleId="13984110FD35EF498887064F9CBB207C">
    <w:name w:val="13984110FD35EF498887064F9CBB207C"/>
  </w:style>
  <w:style w:type="paragraph" w:customStyle="1" w:styleId="65AA5343EB773A4BA16CF7CFC0AF51AF">
    <w:name w:val="65AA5343EB773A4BA16CF7CFC0AF51AF"/>
  </w:style>
  <w:style w:type="paragraph" w:customStyle="1" w:styleId="9A3166ED493B5B4A91792261FD4D505E">
    <w:name w:val="9A3166ED493B5B4A91792261FD4D505E"/>
  </w:style>
  <w:style w:type="paragraph" w:customStyle="1" w:styleId="412BFDDFC6E7A14E841A0B9F0968F8E4">
    <w:name w:val="412BFDDFC6E7A14E841A0B9F0968F8E4"/>
  </w:style>
  <w:style w:type="paragraph" w:customStyle="1" w:styleId="A851FC2916503F43BCD6FC782A02874F">
    <w:name w:val="A851FC2916503F43BCD6FC782A02874F"/>
  </w:style>
  <w:style w:type="paragraph" w:customStyle="1" w:styleId="C8EA3F01ABD4F24883880C86803BCFA9">
    <w:name w:val="C8EA3F01ABD4F24883880C86803BCFA9"/>
  </w:style>
  <w:style w:type="paragraph" w:customStyle="1" w:styleId="A9DF7C74A399C04CA73D1640A26D57F6">
    <w:name w:val="A9DF7C74A399C04CA73D1640A26D57F6"/>
  </w:style>
  <w:style w:type="paragraph" w:customStyle="1" w:styleId="1F70647D16F4D046B47652DBB52B6646">
    <w:name w:val="1F70647D16F4D046B47652DBB52B6646"/>
  </w:style>
  <w:style w:type="paragraph" w:customStyle="1" w:styleId="BDAC116D09E48C499A79201B742BA407">
    <w:name w:val="BDAC116D09E48C499A79201B742BA407"/>
  </w:style>
  <w:style w:type="paragraph" w:customStyle="1" w:styleId="880FD62F87E7854FB60B3D35F274E8FF">
    <w:name w:val="880FD62F87E7854FB60B3D35F274E8FF"/>
    <w:rsid w:val="006C2863"/>
  </w:style>
  <w:style w:type="paragraph" w:customStyle="1" w:styleId="3FB22E220B123B4FAA6B1D32EBFE4DA9">
    <w:name w:val="3FB22E220B123B4FAA6B1D32EBFE4DA9"/>
    <w:rsid w:val="006C2863"/>
  </w:style>
  <w:style w:type="paragraph" w:customStyle="1" w:styleId="9A9726D04032394A99E0CEB7D879647F">
    <w:name w:val="9A9726D04032394A99E0CEB7D879647F"/>
    <w:rsid w:val="006C2863"/>
  </w:style>
  <w:style w:type="paragraph" w:customStyle="1" w:styleId="EE09A2B34BF6D24C9E0D77EA1396F034">
    <w:name w:val="EE09A2B34BF6D24C9E0D77EA1396F034"/>
    <w:rsid w:val="006C2863"/>
  </w:style>
  <w:style w:type="paragraph" w:customStyle="1" w:styleId="BB3C30D11B572640964A7C88E46104B6">
    <w:name w:val="BB3C30D11B572640964A7C88E46104B6"/>
    <w:rsid w:val="006C2863"/>
  </w:style>
  <w:style w:type="paragraph" w:customStyle="1" w:styleId="0428A26FFEB3D747978C48BA2CB7B2A1">
    <w:name w:val="0428A26FFEB3D747978C48BA2CB7B2A1"/>
    <w:rsid w:val="006C2863"/>
  </w:style>
  <w:style w:type="paragraph" w:customStyle="1" w:styleId="CA044BDC5084BC47B4086C60D19864C2">
    <w:name w:val="CA044BDC5084BC47B4086C60D19864C2"/>
    <w:rsid w:val="006C2863"/>
  </w:style>
  <w:style w:type="paragraph" w:customStyle="1" w:styleId="F24BB1410E340E4BABD42027AD06D9E4">
    <w:name w:val="F24BB1410E340E4BABD42027AD06D9E4"/>
    <w:rsid w:val="006C2863"/>
  </w:style>
  <w:style w:type="paragraph" w:customStyle="1" w:styleId="D12CC9C9CCC53143BB59F69BDC5E45C0">
    <w:name w:val="D12CC9C9CCC53143BB59F69BDC5E45C0"/>
    <w:rsid w:val="006C2863"/>
  </w:style>
  <w:style w:type="paragraph" w:customStyle="1" w:styleId="1D4B3D7237BB0246B2BED6A2E8882C85">
    <w:name w:val="1D4B3D7237BB0246B2BED6A2E8882C85"/>
    <w:rsid w:val="006C2863"/>
  </w:style>
  <w:style w:type="paragraph" w:customStyle="1" w:styleId="CC6EB852F3F5674EA75A60EC37738528">
    <w:name w:val="CC6EB852F3F5674EA75A60EC37738528"/>
    <w:rsid w:val="006C2863"/>
  </w:style>
  <w:style w:type="paragraph" w:customStyle="1" w:styleId="605B2CB5173D514DAA2C4BC9F3EF78C5">
    <w:name w:val="605B2CB5173D514DAA2C4BC9F3EF78C5"/>
    <w:rsid w:val="006C2863"/>
  </w:style>
  <w:style w:type="paragraph" w:customStyle="1" w:styleId="860FB3301F0E014BA460653B659E25D9">
    <w:name w:val="860FB3301F0E014BA460653B659E25D9"/>
    <w:rsid w:val="006C2863"/>
  </w:style>
  <w:style w:type="paragraph" w:customStyle="1" w:styleId="3A2365772C67EC45AC14D128685FC82A">
    <w:name w:val="3A2365772C67EC45AC14D128685FC82A"/>
    <w:rsid w:val="006C2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729693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2011-12-21T16:18:00+00:00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1385964</Value>
      <Value>1385965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TP102806215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B60853-E6F9-4F5C-BBC5-9B268A5E4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05B22-979E-4B15-AFB4-D77E27E7094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B531862-57D5-456E-B698-464E16713C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TM02806216</Template>
  <TotalTime>1107</TotalTime>
  <Pages>4</Pages>
  <Words>346</Words>
  <Characters>1976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Microsoft Corporation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Mevan Samaratunga</dc:creator>
  <cp:lastModifiedBy>Mevan Samaratunga</cp:lastModifiedBy>
  <cp:revision>23</cp:revision>
  <cp:lastPrinted>2003-09-10T22:27:00Z</cp:lastPrinted>
  <dcterms:created xsi:type="dcterms:W3CDTF">2015-12-09T13:34:00Z</dcterms:created>
  <dcterms:modified xsi:type="dcterms:W3CDTF">2015-12-12T10:26:00Z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